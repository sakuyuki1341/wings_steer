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809FD" w14:textId="11056C28" w:rsidR="00BD0F32" w:rsidRDefault="009B6C7A" w:rsidP="009B6C7A">
      <w:pPr>
        <w:pStyle w:val="a4"/>
      </w:pPr>
      <w:r>
        <w:rPr>
          <w:rFonts w:hint="eastAsia"/>
        </w:rPr>
        <w:t>2</w:t>
      </w:r>
      <w:r>
        <w:t xml:space="preserve">020 </w:t>
      </w:r>
      <w:r>
        <w:rPr>
          <w:rFonts w:hint="eastAsia"/>
        </w:rPr>
        <w:t>操舵引き継ぎ資料</w:t>
      </w:r>
    </w:p>
    <w:p w14:paraId="1813058A" w14:textId="32C3094E" w:rsidR="009B6C7A" w:rsidRDefault="009B6C7A" w:rsidP="009B6C7A">
      <w:pPr>
        <w:pStyle w:val="2"/>
      </w:pPr>
      <w:r>
        <w:rPr>
          <w:rFonts w:hint="eastAsia"/>
        </w:rPr>
        <w:t>初めに</w:t>
      </w:r>
    </w:p>
    <w:p w14:paraId="23266F82" w14:textId="50A6E0C5" w:rsidR="009B6C7A" w:rsidRDefault="009B6C7A" w:rsidP="009B6C7A">
      <w:r>
        <w:rPr>
          <w:rFonts w:hint="eastAsia"/>
        </w:rPr>
        <w:t xml:space="preserve">　まず初めに、今回の操舵はワイヤーリンケージではなく、フライ・バイ・ワイヤを用いて作成しています。それを念頭においた上で読んでください。フライ・バイ・ワイヤとはつまりマイコンでサーボモータを制御して、サーボモータで尾翼を駆動する方式のことです。</w:t>
      </w:r>
    </w:p>
    <w:p w14:paraId="2D09BEE2" w14:textId="018D54D5" w:rsidR="009B6C7A" w:rsidRDefault="009B6C7A" w:rsidP="009B6C7A">
      <w:r>
        <w:rPr>
          <w:rFonts w:hint="eastAsia"/>
        </w:rPr>
        <w:t xml:space="preserve">　また、このサーボモータと尾翼の接合方法についてはここでは説明を行えません。理由は筆者がその部分を担当していなかったためです。</w:t>
      </w:r>
      <w:r>
        <w:br/>
      </w:r>
      <w:r>
        <w:rPr>
          <w:rFonts w:hint="eastAsia"/>
        </w:rPr>
        <w:t>ではどうするかですが、その部分は設計に任せてください。サーボモータの仕様を伝えて強度計算が行われたしっかりしたものを作ってもらうと安心です。</w:t>
      </w:r>
    </w:p>
    <w:p w14:paraId="340B27CB" w14:textId="48361700" w:rsidR="009B6C7A" w:rsidRDefault="009B6C7A" w:rsidP="009B6C7A"/>
    <w:p w14:paraId="7B9B79FF" w14:textId="3345A77A" w:rsidR="009B6C7A" w:rsidRDefault="009B6C7A" w:rsidP="009B6C7A">
      <w:pPr>
        <w:pStyle w:val="2"/>
      </w:pPr>
      <w:r>
        <w:rPr>
          <w:rFonts w:hint="eastAsia"/>
        </w:rPr>
        <w:t>基本設計について</w:t>
      </w:r>
    </w:p>
    <w:p w14:paraId="1022F4A5" w14:textId="46E5D24F" w:rsidR="009B6C7A" w:rsidRDefault="009B6C7A" w:rsidP="009B6C7A">
      <w:r>
        <w:rPr>
          <w:rFonts w:hint="eastAsia"/>
        </w:rPr>
        <w:t xml:space="preserve">　操舵はアナログスティックを倒すことで、尾翼のサーボモータを駆動させる回路及びプログラムの作成が最終目的となります。</w:t>
      </w:r>
    </w:p>
    <w:p w14:paraId="6A5A9205" w14:textId="25FC0EC7" w:rsidR="009B6C7A" w:rsidRDefault="009B6C7A" w:rsidP="009B6C7A">
      <w:r>
        <w:rPr>
          <w:rFonts w:hint="eastAsia"/>
          <w:noProof/>
        </w:rPr>
        <mc:AlternateContent>
          <mc:Choice Requires="wpg">
            <w:drawing>
              <wp:anchor distT="0" distB="0" distL="114300" distR="114300" simplePos="0" relativeHeight="251659264" behindDoc="0" locked="0" layoutInCell="1" allowOverlap="1" wp14:anchorId="5266D96D" wp14:editId="02BE9BEF">
                <wp:simplePos x="0" y="0"/>
                <wp:positionH relativeFrom="column">
                  <wp:posOffset>628650</wp:posOffset>
                </wp:positionH>
                <wp:positionV relativeFrom="paragraph">
                  <wp:posOffset>56515</wp:posOffset>
                </wp:positionV>
                <wp:extent cx="4864100" cy="1035050"/>
                <wp:effectExtent l="0" t="0" r="0" b="0"/>
                <wp:wrapNone/>
                <wp:docPr id="7" name="グループ化 7"/>
                <wp:cNvGraphicFramePr/>
                <a:graphic xmlns:a="http://schemas.openxmlformats.org/drawingml/2006/main">
                  <a:graphicData uri="http://schemas.microsoft.com/office/word/2010/wordprocessingGroup">
                    <wpg:wgp>
                      <wpg:cNvGrpSpPr/>
                      <wpg:grpSpPr>
                        <a:xfrm>
                          <a:off x="0" y="0"/>
                          <a:ext cx="4864100" cy="1035050"/>
                          <a:chOff x="0" y="0"/>
                          <a:chExt cx="4864100" cy="1035050"/>
                        </a:xfrm>
                      </wpg:grpSpPr>
                      <pic:pic xmlns:pic="http://schemas.openxmlformats.org/drawingml/2006/picture">
                        <pic:nvPicPr>
                          <pic:cNvPr id="1" name="図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0800" y="31750"/>
                            <a:ext cx="1003300" cy="1003300"/>
                          </a:xfrm>
                          <a:prstGeom prst="rect">
                            <a:avLst/>
                          </a:prstGeom>
                          <a:noFill/>
                          <a:ln>
                            <a:noFill/>
                          </a:ln>
                        </pic:spPr>
                      </pic:pic>
                      <pic:pic xmlns:pic="http://schemas.openxmlformats.org/drawingml/2006/picture">
                        <pic:nvPicPr>
                          <pic:cNvPr id="2" name="図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41500" y="133350"/>
                            <a:ext cx="901700" cy="901700"/>
                          </a:xfrm>
                          <a:prstGeom prst="rect">
                            <a:avLst/>
                          </a:prstGeom>
                          <a:noFill/>
                          <a:ln>
                            <a:noFill/>
                          </a:ln>
                        </pic:spPr>
                      </pic:pic>
                      <pic:pic xmlns:pic="http://schemas.openxmlformats.org/drawingml/2006/picture">
                        <pic:nvPicPr>
                          <pic:cNvPr id="3" name="図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9005" cy="1035050"/>
                          </a:xfrm>
                          <a:prstGeom prst="rect">
                            <a:avLst/>
                          </a:prstGeom>
                          <a:noFill/>
                          <a:ln>
                            <a:noFill/>
                          </a:ln>
                        </pic:spPr>
                      </pic:pic>
                      <wps:wsp>
                        <wps:cNvPr id="5" name="直線矢印コネクタ 5"/>
                        <wps:cNvCnPr/>
                        <wps:spPr>
                          <a:xfrm flipH="1">
                            <a:off x="2813050" y="628650"/>
                            <a:ext cx="86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H="1">
                            <a:off x="876300" y="577850"/>
                            <a:ext cx="86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E181F1" id="グループ化 7" o:spid="_x0000_s1026" style="position:absolute;left:0;text-align:left;margin-left:49.5pt;margin-top:4.45pt;width:383pt;height:81.5pt;z-index:251659264" coordsize="48641,10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left:38608;top:317;width:10033;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">
                  <v:imagedata r:id="rId11" o:title=""/>
                </v:shape>
                <v:shape id="図 2" o:spid="_x0000_s1028" type="#_x0000_t75" style="position:absolute;left:18415;top:1333;width:9017;height:9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">
                  <v:imagedata r:id="rId12" o:title=""/>
                </v:shape>
                <v:shape id="図 3" o:spid="_x0000_s1029" type="#_x0000_t75" style="position:absolute;width:9290;height:10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">
                  <v:imagedata r:id="rId13" o:title=""/>
                </v:shape>
                <v:shapetype id="_x0000_t32" coordsize="21600,21600" o:spt="32" o:oned="t" path="m,l21600,21600e" filled="f">
                  <v:path arrowok="t" fillok="f" o:connecttype="none"/>
                  <o:lock v:ext="edit" shapetype="t"/>
                </v:shapetype>
                <v:shape id="直線矢印コネクタ 5" o:spid="_x0000_s1030" type="#_x0000_t32" style="position:absolute;left:28130;top:6286;width:86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" strokecolor="#90c226 [3204]" strokeweight="1pt">
                  <v:stroke endarrow="block" endcap="round"/>
                </v:shape>
                <v:shape id="直線矢印コネクタ 6" o:spid="_x0000_s1031" type="#_x0000_t32" style="position:absolute;left:8763;top:5778;width:86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" strokecolor="#90c226 [3204]" strokeweight="1pt">
                  <v:stroke endarrow="block" endcap="round"/>
                </v:shape>
              </v:group>
            </w:pict>
          </mc:Fallback>
        </mc:AlternateContent>
      </w:r>
    </w:p>
    <w:p w14:paraId="42DB1CDF" w14:textId="37A4F21B" w:rsidR="009B6C7A" w:rsidRDefault="009B6C7A" w:rsidP="009B6C7A"/>
    <w:p w14:paraId="00DFD4D1" w14:textId="25F409B4" w:rsidR="009B6C7A" w:rsidRDefault="009B6C7A" w:rsidP="009B6C7A"/>
    <w:p w14:paraId="5E195F92" w14:textId="77777777" w:rsidR="009B6C7A" w:rsidRDefault="009B6C7A" w:rsidP="009B6C7A"/>
    <w:p w14:paraId="2165A315" w14:textId="189BC4A5" w:rsidR="000F0CA9" w:rsidRDefault="009B6C7A" w:rsidP="000F0CA9">
      <w:pPr>
        <w:ind w:firstLineChars="100" w:firstLine="220"/>
      </w:pPr>
      <w:r>
        <w:rPr>
          <w:rFonts w:hint="eastAsia"/>
        </w:rPr>
        <w:t>そこで、必要になるのは「マイコン」「アナログスティック」の３つです。その他に、これらを繋ぎ合わせる基板の設計。マイコンへのプログラミングなどとやらなければいけないことは沢山あります。</w:t>
      </w:r>
    </w:p>
    <w:p w14:paraId="323548C6" w14:textId="77777777" w:rsidR="000F0CA9" w:rsidRDefault="000F0CA9">
      <w:pPr>
        <w:spacing w:line="280" w:lineRule="exact"/>
      </w:pPr>
      <w:r>
        <w:br w:type="page"/>
      </w:r>
    </w:p>
    <w:p w14:paraId="2DAD7E54" w14:textId="77777777" w:rsidR="00487F1A" w:rsidRDefault="00487F1A" w:rsidP="00487F1A"/>
    <w:p w14:paraId="5404382A" w14:textId="2E9538B7" w:rsidR="009B6C7A" w:rsidRDefault="009B6C7A" w:rsidP="000F0CA9">
      <w:pPr>
        <w:pStyle w:val="2"/>
      </w:pPr>
      <w:r>
        <w:rPr>
          <w:rFonts w:hint="eastAsia"/>
        </w:rPr>
        <w:t>マイコンについて</w:t>
      </w:r>
    </w:p>
    <w:p w14:paraId="26AE7720" w14:textId="0BB670FB" w:rsidR="009B6C7A" w:rsidRDefault="009B6C7A" w:rsidP="009B6C7A">
      <w:pPr>
        <w:pStyle w:val="4"/>
        <w:rPr>
          <w:u w:val="single"/>
        </w:rPr>
      </w:pPr>
      <w:r w:rsidRPr="009B6C7A">
        <w:rPr>
          <w:rFonts w:hint="eastAsia"/>
          <w:u w:val="single"/>
        </w:rPr>
        <w:t>使用する製品について</w:t>
      </w:r>
    </w:p>
    <w:p w14:paraId="6C1157ED" w14:textId="77777777" w:rsidR="00F73B6F" w:rsidRDefault="009B6C7A" w:rsidP="00F73B6F">
      <w:r>
        <w:rPr>
          <w:rFonts w:hint="eastAsia"/>
        </w:rPr>
        <w:t xml:space="preserve">　使用するマイコンは</w:t>
      </w:r>
      <w:r w:rsidR="004E7CEC">
        <w:rPr>
          <w:rFonts w:hint="eastAsia"/>
        </w:rPr>
        <w:t>試用に「</w:t>
      </w:r>
      <w:r w:rsidR="004E7CEC">
        <w:rPr>
          <w:rFonts w:hint="eastAsia"/>
        </w:rPr>
        <w:t>Arduino</w:t>
      </w:r>
      <w:r w:rsidR="004E7CEC">
        <w:t xml:space="preserve"> Uno</w:t>
      </w:r>
      <w:r w:rsidR="004E7CEC">
        <w:rPr>
          <w:rFonts w:hint="eastAsia"/>
        </w:rPr>
        <w:t>」を。実際に基板に組み込むために「</w:t>
      </w:r>
      <w:r w:rsidR="004E7CEC">
        <w:rPr>
          <w:rFonts w:hint="eastAsia"/>
        </w:rPr>
        <w:t>A</w:t>
      </w:r>
      <w:r w:rsidR="004E7CEC">
        <w:t>rduino Nano</w:t>
      </w:r>
      <w:r w:rsidR="004E7CEC">
        <w:rPr>
          <w:rFonts w:hint="eastAsia"/>
        </w:rPr>
        <w:t>」を使用します。</w:t>
      </w:r>
      <w:r w:rsidR="004E7CEC">
        <w:t>Nano</w:t>
      </w:r>
      <w:r w:rsidR="004E7CEC">
        <w:rPr>
          <w:rFonts w:hint="eastAsia"/>
        </w:rPr>
        <w:t>は</w:t>
      </w:r>
      <w:r w:rsidR="004E7CEC">
        <w:rPr>
          <w:rFonts w:hint="eastAsia"/>
        </w:rPr>
        <w:t xml:space="preserve"> </w:t>
      </w:r>
      <w:r w:rsidR="004E7CEC">
        <w:t>Uno</w:t>
      </w:r>
      <w:r w:rsidR="004E7CEC">
        <w:rPr>
          <w:rFonts w:hint="eastAsia"/>
        </w:rPr>
        <w:t>の互換品で機能はそのまま、大きさだけ小さくなったものです。ただ、</w:t>
      </w:r>
      <w:r w:rsidR="004E7CEC">
        <w:rPr>
          <w:rFonts w:hint="eastAsia"/>
        </w:rPr>
        <w:t>N</w:t>
      </w:r>
      <w:r w:rsidR="004E7CEC">
        <w:t>ano</w:t>
      </w:r>
      <w:r w:rsidR="004E7CEC">
        <w:rPr>
          <w:rFonts w:hint="eastAsia"/>
        </w:rPr>
        <w:t>は小さく、テストに使用するには不便なため、試し段階であれば</w:t>
      </w:r>
      <w:r w:rsidR="004E7CEC">
        <w:rPr>
          <w:rFonts w:hint="eastAsia"/>
        </w:rPr>
        <w:t>U</w:t>
      </w:r>
      <w:r w:rsidR="004E7CEC">
        <w:t>no</w:t>
      </w:r>
      <w:r w:rsidR="004E7CEC">
        <w:rPr>
          <w:rFonts w:hint="eastAsia"/>
        </w:rPr>
        <w:t>の使用が推奨されます。</w:t>
      </w:r>
    </w:p>
    <w:p w14:paraId="456A73B8" w14:textId="16924E0F" w:rsidR="009B6C7A" w:rsidRDefault="00620FC2" w:rsidP="00F73B6F">
      <w:pPr>
        <w:jc w:val="center"/>
      </w:pPr>
      <w:hyperlink r:id="rId14" w:history="1">
        <w:r w:rsidR="0015106B">
          <w:rPr>
            <w:rStyle w:val="af6"/>
            <w:color w:val="0070C0"/>
          </w:rPr>
          <w:t xml:space="preserve">Arduino Nano </w:t>
        </w:r>
        <w:r w:rsidR="0015106B">
          <w:rPr>
            <w:rStyle w:val="af6"/>
            <w:color w:val="0070C0"/>
          </w:rPr>
          <w:t>販売ページ</w:t>
        </w:r>
        <w:r w:rsidR="0015106B">
          <w:rPr>
            <w:rStyle w:val="af6"/>
            <w:color w:val="0070C0"/>
          </w:rPr>
          <w:t>(</w:t>
        </w:r>
        <w:r w:rsidR="0015106B">
          <w:rPr>
            <w:rStyle w:val="af6"/>
            <w:color w:val="0070C0"/>
          </w:rPr>
          <w:t>秋月電子</w:t>
        </w:r>
        <w:r w:rsidR="0015106B">
          <w:rPr>
            <w:rStyle w:val="af6"/>
            <w:color w:val="0070C0"/>
          </w:rPr>
          <w:t>)(http://akizukidenshi.com/catalog/g/gM-09059/)</w:t>
        </w:r>
      </w:hyperlink>
      <w:r w:rsidR="00F73B6F">
        <w:br/>
      </w:r>
      <w:hyperlink r:id="rId15" w:history="1">
        <w:r w:rsidR="0015106B">
          <w:rPr>
            <w:rStyle w:val="af6"/>
            <w:color w:val="0070C0"/>
          </w:rPr>
          <w:t xml:space="preserve">Arduino Uno </w:t>
        </w:r>
        <w:r w:rsidR="0015106B">
          <w:rPr>
            <w:rStyle w:val="af6"/>
            <w:color w:val="0070C0"/>
          </w:rPr>
          <w:t>販売ページ</w:t>
        </w:r>
        <w:r w:rsidR="0015106B">
          <w:rPr>
            <w:rStyle w:val="af6"/>
            <w:color w:val="0070C0"/>
          </w:rPr>
          <w:t>(</w:t>
        </w:r>
        <w:r w:rsidR="0015106B">
          <w:rPr>
            <w:rStyle w:val="af6"/>
            <w:color w:val="0070C0"/>
          </w:rPr>
          <w:t>秋月電子</w:t>
        </w:r>
        <w:r w:rsidR="0015106B">
          <w:rPr>
            <w:rStyle w:val="af6"/>
            <w:color w:val="0070C0"/>
          </w:rPr>
          <w:t>)(http://akizukidenshi.com/catalog/g/gM-07385/)</w:t>
        </w:r>
      </w:hyperlink>
    </w:p>
    <w:p w14:paraId="1BE216CD" w14:textId="6FC4C2C7" w:rsidR="004E7CEC" w:rsidRDefault="004E7CEC" w:rsidP="00F73B6F">
      <w:r>
        <w:rPr>
          <w:rFonts w:hint="eastAsia"/>
        </w:rPr>
        <w:t xml:space="preserve">　メーカーは「</w:t>
      </w:r>
      <w:r>
        <w:rPr>
          <w:rFonts w:hint="eastAsia"/>
        </w:rPr>
        <w:t>Arduino Srl</w:t>
      </w:r>
      <w:r>
        <w:rPr>
          <w:rFonts w:hint="eastAsia"/>
        </w:rPr>
        <w:t>」で、上記の製品は秋月電子や千石電商、</w:t>
      </w:r>
      <w:r>
        <w:rPr>
          <w:rFonts w:hint="eastAsia"/>
        </w:rPr>
        <w:t>Amazon</w:t>
      </w:r>
      <w:r>
        <w:rPr>
          <w:rFonts w:hint="eastAsia"/>
        </w:rPr>
        <w:t>などでも販売されています。また、</w:t>
      </w:r>
      <w:r>
        <w:rPr>
          <w:rFonts w:hint="eastAsia"/>
        </w:rPr>
        <w:t>Amazon</w:t>
      </w:r>
      <w:r>
        <w:rPr>
          <w:rFonts w:hint="eastAsia"/>
        </w:rPr>
        <w:t>では廉価版、一般にはコピー商品と呼ばれるものが販売されているのでそちらを購入するのも良いでしょう。無論、廉価版でも機能に違いはありません。ただ、保護回路が省略されていたりするので、その点には注意が必要です。</w:t>
      </w:r>
    </w:p>
    <w:p w14:paraId="6A71436D" w14:textId="7962BB8C" w:rsidR="004E7CEC" w:rsidRDefault="004E7CEC" w:rsidP="004E7CEC">
      <w:pPr>
        <w:pStyle w:val="4"/>
        <w:rPr>
          <w:u w:val="single"/>
        </w:rPr>
      </w:pPr>
      <w:r w:rsidRPr="004E7CEC">
        <w:rPr>
          <w:rFonts w:hint="eastAsia"/>
          <w:u w:val="single"/>
        </w:rPr>
        <w:t>製品の特徴について</w:t>
      </w:r>
    </w:p>
    <w:p w14:paraId="5BC1E6EA" w14:textId="381B429B" w:rsidR="004E7CEC" w:rsidRDefault="004E7CEC" w:rsidP="004E7CEC">
      <w:pPr>
        <w:pStyle w:val="af5"/>
        <w:numPr>
          <w:ilvl w:val="0"/>
          <w:numId w:val="12"/>
        </w:numPr>
        <w:ind w:leftChars="0" w:hanging="278"/>
      </w:pPr>
      <w:r>
        <w:rPr>
          <w:rFonts w:hint="eastAsia"/>
        </w:rPr>
        <w:t>プログラム作成が楽で、プログラム作成のための資料が多くある。</w:t>
      </w:r>
    </w:p>
    <w:p w14:paraId="235C2765" w14:textId="42F508B6" w:rsidR="004E7CEC" w:rsidRDefault="004E7CEC" w:rsidP="004E7CEC">
      <w:pPr>
        <w:pStyle w:val="af5"/>
        <w:numPr>
          <w:ilvl w:val="1"/>
          <w:numId w:val="12"/>
        </w:numPr>
        <w:ind w:leftChars="0" w:hanging="273"/>
      </w:pPr>
      <w:r>
        <w:t>Arduino</w:t>
      </w:r>
      <w:r>
        <w:rPr>
          <w:rFonts w:hint="eastAsia"/>
        </w:rPr>
        <w:t>以上に初心者に優しいマイコンは無いため、これを使用している。</w:t>
      </w:r>
    </w:p>
    <w:p w14:paraId="2B8BCF88" w14:textId="7039832E" w:rsidR="004E7CEC" w:rsidRDefault="004E7CEC" w:rsidP="00255A32">
      <w:pPr>
        <w:pStyle w:val="af5"/>
        <w:numPr>
          <w:ilvl w:val="1"/>
          <w:numId w:val="12"/>
        </w:numPr>
        <w:ind w:leftChars="0" w:hanging="273"/>
      </w:pPr>
      <w:r>
        <w:rPr>
          <w:rFonts w:hint="eastAsia"/>
        </w:rPr>
        <w:t>入門用の学習書や、学習サイトが豊富なため、自分自身で学べる。</w:t>
      </w:r>
    </w:p>
    <w:p w14:paraId="696A65BB" w14:textId="790C8C79" w:rsidR="00255A32" w:rsidRPr="00A11A00" w:rsidRDefault="00A11A00" w:rsidP="00255A32">
      <w:pPr>
        <w:pStyle w:val="4"/>
        <w:rPr>
          <w:u w:val="single"/>
        </w:rPr>
      </w:pPr>
      <w:r w:rsidRPr="00A11A00">
        <w:rPr>
          <w:rFonts w:hint="eastAsia"/>
          <w:u w:val="single"/>
        </w:rPr>
        <w:t>補足</w:t>
      </w:r>
    </w:p>
    <w:p w14:paraId="1BED5A39" w14:textId="67AFC91F" w:rsidR="00A11A00" w:rsidRDefault="00A11A00" w:rsidP="00A11A00">
      <w:r>
        <w:rPr>
          <w:rFonts w:hint="eastAsia"/>
        </w:rPr>
        <w:t xml:space="preserve">　以前は</w:t>
      </w:r>
      <w:r>
        <w:rPr>
          <w:rFonts w:hint="eastAsia"/>
        </w:rPr>
        <w:t>RENESAS</w:t>
      </w:r>
      <w:r>
        <w:rPr>
          <w:rFonts w:hint="eastAsia"/>
        </w:rPr>
        <w:t>のマイコンを使用していた。そちらはより軽量でより単価が安く、より高性能となっています。しかしながら使用するには一定以上の高度な技術と知識が必要となるので推奨しません。</w:t>
      </w:r>
      <w:r>
        <w:rPr>
          <w:rFonts w:hint="eastAsia"/>
        </w:rPr>
        <w:t>R</w:t>
      </w:r>
      <w:r>
        <w:t>ENESAS</w:t>
      </w:r>
      <w:r>
        <w:rPr>
          <w:rFonts w:hint="eastAsia"/>
        </w:rPr>
        <w:t>以外にも</w:t>
      </w:r>
      <w:r>
        <w:rPr>
          <w:rFonts w:hint="eastAsia"/>
        </w:rPr>
        <w:t>p</w:t>
      </w:r>
      <w:r>
        <w:t>ic</w:t>
      </w:r>
      <w:r>
        <w:rPr>
          <w:rFonts w:hint="eastAsia"/>
        </w:rPr>
        <w:t>マイコンという安価なマイコンがあるため、使用するにはそちらを選択してください。なぜなら、</w:t>
      </w:r>
      <w:r>
        <w:rPr>
          <w:rFonts w:hint="eastAsia"/>
        </w:rPr>
        <w:t>RENESAS</w:t>
      </w:r>
      <w:r>
        <w:rPr>
          <w:rFonts w:hint="eastAsia"/>
        </w:rPr>
        <w:t>に比べて</w:t>
      </w:r>
      <w:r>
        <w:rPr>
          <w:rFonts w:hint="eastAsia"/>
        </w:rPr>
        <w:t>p</w:t>
      </w:r>
      <w:r>
        <w:t>ic</w:t>
      </w:r>
      <w:r>
        <w:rPr>
          <w:rFonts w:hint="eastAsia"/>
        </w:rPr>
        <w:t>は多少資料が多いため、いざとなったらインターネットで検索をすれば使用方法などの知識を得やすいからです。</w:t>
      </w:r>
    </w:p>
    <w:p w14:paraId="7AEF2DBA" w14:textId="06908E8F" w:rsidR="00A11A00" w:rsidRDefault="00A11A00" w:rsidP="00A11A00">
      <w:r>
        <w:rPr>
          <w:rFonts w:hint="eastAsia"/>
        </w:rPr>
        <w:t xml:space="preserve">　もし、</w:t>
      </w:r>
      <w:r>
        <w:rPr>
          <w:rFonts w:hint="eastAsia"/>
        </w:rPr>
        <w:t>A</w:t>
      </w:r>
      <w:r>
        <w:t>rduino</w:t>
      </w:r>
      <w:r>
        <w:rPr>
          <w:rFonts w:hint="eastAsia"/>
        </w:rPr>
        <w:t>から別のマイコンへと乗り換えるのであれば引継ぎはしっかりと行ってください。</w:t>
      </w:r>
    </w:p>
    <w:p w14:paraId="72B9C7AE" w14:textId="77777777" w:rsidR="00A11A00" w:rsidRDefault="00A11A00">
      <w:pPr>
        <w:spacing w:line="280" w:lineRule="exact"/>
      </w:pPr>
      <w:r>
        <w:br w:type="page"/>
      </w:r>
    </w:p>
    <w:p w14:paraId="3C8B1EFF" w14:textId="77777777" w:rsidR="00487F1A" w:rsidRDefault="00487F1A" w:rsidP="00487F1A"/>
    <w:p w14:paraId="094DBE77" w14:textId="081C30DC" w:rsidR="00A11A00" w:rsidRDefault="00F73B6F" w:rsidP="00F73B6F">
      <w:pPr>
        <w:pStyle w:val="2"/>
      </w:pPr>
      <w:r>
        <w:rPr>
          <w:rFonts w:hint="eastAsia"/>
        </w:rPr>
        <w:t>アナログスティックについて</w:t>
      </w:r>
    </w:p>
    <w:p w14:paraId="0CABE338" w14:textId="072E006A" w:rsidR="00F73B6F" w:rsidRDefault="00F73B6F" w:rsidP="00F73B6F">
      <w:r>
        <w:rPr>
          <w:rFonts w:hint="eastAsia"/>
        </w:rPr>
        <w:t xml:space="preserve">　アナログスティックに関しては、本資料を読むよりも先に該当のデータシートを見ることを強く推奨します。また、本資料にはデータシートには書いていない注意事項を記載しているので、その点については本資料で確認してほしいです。</w:t>
      </w:r>
    </w:p>
    <w:p w14:paraId="0AD28DAC" w14:textId="62E0E966" w:rsidR="00F73B6F" w:rsidRPr="008E383E" w:rsidRDefault="00F73B6F" w:rsidP="00F73B6F">
      <w:pPr>
        <w:pStyle w:val="4"/>
        <w:rPr>
          <w:u w:val="single"/>
        </w:rPr>
      </w:pPr>
      <w:r w:rsidRPr="008E383E">
        <w:rPr>
          <w:rFonts w:hint="eastAsia"/>
          <w:u w:val="single"/>
        </w:rPr>
        <w:t>使用する製品について</w:t>
      </w:r>
    </w:p>
    <w:p w14:paraId="6966C7AB" w14:textId="33F25CF4" w:rsidR="00F73B6F" w:rsidRDefault="00F73B6F" w:rsidP="00F73B6F">
      <w:r>
        <w:rPr>
          <w:rFonts w:hint="eastAsia"/>
        </w:rPr>
        <w:t xml:space="preserve">　使用しているアナログスティックは「</w:t>
      </w:r>
      <w:r>
        <w:rPr>
          <w:rFonts w:hint="eastAsia"/>
        </w:rPr>
        <w:t>S</w:t>
      </w:r>
      <w:r>
        <w:t>ainSmart</w:t>
      </w:r>
      <w:r>
        <w:rPr>
          <w:rFonts w:hint="eastAsia"/>
        </w:rPr>
        <w:t>」の「</w:t>
      </w:r>
      <w:r>
        <w:rPr>
          <w:rFonts w:hint="eastAsia"/>
        </w:rPr>
        <w:t>J</w:t>
      </w:r>
      <w:r>
        <w:t>oyStick Module</w:t>
      </w:r>
      <w:r>
        <w:rPr>
          <w:rFonts w:hint="eastAsia"/>
        </w:rPr>
        <w:t>」で、秋月電子で販売されています。</w:t>
      </w:r>
    </w:p>
    <w:p w14:paraId="73E4DDAB" w14:textId="71C66969" w:rsidR="008E383E" w:rsidRDefault="00620FC2" w:rsidP="008E383E">
      <w:pPr>
        <w:jc w:val="center"/>
        <w:rPr>
          <w:color w:val="0070C0"/>
        </w:rPr>
      </w:pPr>
      <w:hyperlink r:id="rId16" w:history="1">
        <w:r w:rsidR="0015106B">
          <w:rPr>
            <w:rStyle w:val="af6"/>
            <w:color w:val="0070C0"/>
          </w:rPr>
          <w:t xml:space="preserve">JoyStick Module </w:t>
        </w:r>
        <w:r w:rsidR="0015106B">
          <w:rPr>
            <w:rStyle w:val="af6"/>
            <w:color w:val="0070C0"/>
          </w:rPr>
          <w:t>販売ページ</w:t>
        </w:r>
        <w:r w:rsidR="0015106B">
          <w:rPr>
            <w:rStyle w:val="af6"/>
            <w:color w:val="0070C0"/>
          </w:rPr>
          <w:t>(</w:t>
        </w:r>
        <w:r w:rsidR="0015106B">
          <w:rPr>
            <w:rStyle w:val="af6"/>
            <w:color w:val="0070C0"/>
          </w:rPr>
          <w:t>秋月電子</w:t>
        </w:r>
        <w:r w:rsidR="0015106B">
          <w:rPr>
            <w:rStyle w:val="af6"/>
            <w:color w:val="0070C0"/>
          </w:rPr>
          <w:t>)(http://akizukidenshi.com/catalog/g/gM-08763/)</w:t>
        </w:r>
      </w:hyperlink>
    </w:p>
    <w:p w14:paraId="2C655B8A" w14:textId="7EBA3159" w:rsidR="008E383E" w:rsidRPr="008E383E" w:rsidRDefault="008E383E" w:rsidP="008E383E">
      <w:pPr>
        <w:pStyle w:val="4"/>
        <w:rPr>
          <w:u w:val="single"/>
        </w:rPr>
      </w:pPr>
      <w:r w:rsidRPr="008E383E">
        <w:rPr>
          <w:rFonts w:hint="eastAsia"/>
          <w:u w:val="single"/>
        </w:rPr>
        <w:t>製品の特徴について</w:t>
      </w:r>
    </w:p>
    <w:p w14:paraId="6ACA7BD3" w14:textId="4DF7BD3B" w:rsidR="008E383E" w:rsidRDefault="008E383E" w:rsidP="008E383E">
      <w:pPr>
        <w:pStyle w:val="af5"/>
        <w:numPr>
          <w:ilvl w:val="0"/>
          <w:numId w:val="13"/>
        </w:numPr>
        <w:ind w:leftChars="0" w:hanging="278"/>
      </w:pPr>
      <w:r>
        <w:rPr>
          <w:rFonts w:hint="eastAsia"/>
        </w:rPr>
        <w:t>中央部と外縁部のデッドゾーンが大きく、繊細な動きをしづらい。</w:t>
      </w:r>
    </w:p>
    <w:p w14:paraId="34235015" w14:textId="6B815FE7" w:rsidR="008E383E" w:rsidRDefault="008E383E" w:rsidP="008E383E">
      <w:pPr>
        <w:pStyle w:val="4"/>
        <w:rPr>
          <w:u w:val="single"/>
        </w:rPr>
      </w:pPr>
      <w:r w:rsidRPr="008E383E">
        <w:rPr>
          <w:rFonts w:hint="eastAsia"/>
          <w:u w:val="single"/>
        </w:rPr>
        <w:t>補足</w:t>
      </w:r>
    </w:p>
    <w:p w14:paraId="5D492025" w14:textId="7B2A3888" w:rsidR="000F0CA9" w:rsidRDefault="000F0CA9" w:rsidP="008E383E">
      <w:r>
        <w:rPr>
          <w:rFonts w:hint="eastAsia"/>
        </w:rPr>
        <w:t xml:space="preserve">　特徴の項目からも分かるように、この使用しているアナログスティックは性能が低いです。そのため、実際に機体に搭載する際はより高機能なアナログスティックを購入、使用する必要があります。また、アナログスティックを変更した場合は、それに応じてマイコン側のプログラムも適宜変更してください。</w:t>
      </w:r>
    </w:p>
    <w:p w14:paraId="1DC7C227" w14:textId="77777777" w:rsidR="000F0CA9" w:rsidRDefault="000F0CA9">
      <w:pPr>
        <w:spacing w:line="280" w:lineRule="exact"/>
      </w:pPr>
      <w:r>
        <w:br w:type="page"/>
      </w:r>
    </w:p>
    <w:p w14:paraId="6A771264" w14:textId="77777777" w:rsidR="00487F1A" w:rsidRDefault="00487F1A" w:rsidP="00487F1A"/>
    <w:p w14:paraId="68D62A86" w14:textId="292779C4" w:rsidR="008E383E" w:rsidRDefault="000F0CA9" w:rsidP="000F0CA9">
      <w:pPr>
        <w:pStyle w:val="2"/>
      </w:pPr>
      <w:r>
        <w:rPr>
          <w:rFonts w:hint="eastAsia"/>
        </w:rPr>
        <w:t>サーボモータについて</w:t>
      </w:r>
    </w:p>
    <w:p w14:paraId="2100C826" w14:textId="077CA66A" w:rsidR="000F0CA9" w:rsidRDefault="000F0CA9" w:rsidP="000F0CA9">
      <w:r>
        <w:rPr>
          <w:rFonts w:hint="eastAsia"/>
        </w:rPr>
        <w:t xml:space="preserve">　サーボモータはアナログスティックと異なり、データシートが複雑で読むのが辛いと思うので、ここではできるだけ噛み砕いて書いていきたいと思います。</w:t>
      </w:r>
      <w:r>
        <w:br/>
      </w:r>
      <w:r>
        <w:rPr>
          <w:rFonts w:hint="eastAsia"/>
        </w:rPr>
        <w:t xml:space="preserve">　ただ、噛み砕くということは細部について触れないということなので、そこについてはデータシートや、公式が配布している資料を読んでください。</w:t>
      </w:r>
    </w:p>
    <w:p w14:paraId="5408EC86" w14:textId="46CC8EA6" w:rsidR="000F0CA9" w:rsidRPr="00C1581F" w:rsidRDefault="000F0CA9" w:rsidP="000F0CA9">
      <w:pPr>
        <w:pStyle w:val="4"/>
        <w:rPr>
          <w:u w:val="single"/>
        </w:rPr>
      </w:pPr>
      <w:r w:rsidRPr="00C1581F">
        <w:rPr>
          <w:rFonts w:hint="eastAsia"/>
          <w:u w:val="single"/>
        </w:rPr>
        <w:t>使用する製品について</w:t>
      </w:r>
    </w:p>
    <w:p w14:paraId="30894BA6" w14:textId="5E89C516" w:rsidR="000F0CA9" w:rsidRDefault="000F0CA9" w:rsidP="000F0CA9">
      <w:r>
        <w:rPr>
          <w:rFonts w:hint="eastAsia"/>
        </w:rPr>
        <w:t xml:space="preserve">　使用するサーボモータは「近藤科学」の「</w:t>
      </w:r>
      <w:r>
        <w:rPr>
          <w:rFonts w:hint="eastAsia"/>
        </w:rPr>
        <w:t>K</w:t>
      </w:r>
      <w:r>
        <w:t>RS-4031HV ICS</w:t>
      </w:r>
      <w:r>
        <w:rPr>
          <w:rFonts w:hint="eastAsia"/>
        </w:rPr>
        <w:t>」で、</w:t>
      </w:r>
      <w:r w:rsidR="00C1581F">
        <w:rPr>
          <w:rFonts w:hint="eastAsia"/>
        </w:rPr>
        <w:t>通販など</w:t>
      </w:r>
      <w:r>
        <w:rPr>
          <w:rFonts w:hint="eastAsia"/>
        </w:rPr>
        <w:t>で販売されています。</w:t>
      </w:r>
      <w:r w:rsidR="00C1581F">
        <w:rPr>
          <w:rFonts w:hint="eastAsia"/>
        </w:rPr>
        <w:t>(</w:t>
      </w:r>
      <w:r w:rsidR="00C1581F">
        <w:rPr>
          <w:rFonts w:hint="eastAsia"/>
        </w:rPr>
        <w:t>昔はツクモロボット王国という店で店頭販売されてたけど、最近はどこで買えるのかわからないです。申し訳ないです。</w:t>
      </w:r>
      <w:r w:rsidR="00C1581F">
        <w:t>)</w:t>
      </w:r>
    </w:p>
    <w:p w14:paraId="2989EED4" w14:textId="62716969" w:rsidR="000F0CA9" w:rsidRPr="00715F25" w:rsidRDefault="00620FC2" w:rsidP="000F0CA9">
      <w:pPr>
        <w:jc w:val="center"/>
        <w:rPr>
          <w:color w:val="0070C0"/>
        </w:rPr>
      </w:pPr>
      <w:hyperlink r:id="rId17" w:history="1">
        <w:r w:rsidR="0015106B">
          <w:rPr>
            <w:rStyle w:val="af6"/>
            <w:color w:val="0070C0"/>
          </w:rPr>
          <w:t>近藤科学</w:t>
        </w:r>
        <w:r w:rsidR="0015106B">
          <w:rPr>
            <w:rStyle w:val="af6"/>
            <w:color w:val="0070C0"/>
          </w:rPr>
          <w:t xml:space="preserve"> </w:t>
        </w:r>
        <w:r w:rsidR="0015106B">
          <w:rPr>
            <w:rStyle w:val="af6"/>
            <w:color w:val="0070C0"/>
          </w:rPr>
          <w:t>公式販売ページ</w:t>
        </w:r>
        <w:r w:rsidR="0015106B">
          <w:rPr>
            <w:rStyle w:val="af6"/>
            <w:color w:val="0070C0"/>
          </w:rPr>
          <w:t>(https://kondo-robot.com/product/krs-4031hv-ics)</w:t>
        </w:r>
      </w:hyperlink>
    </w:p>
    <w:p w14:paraId="684A99CE" w14:textId="2C00258B" w:rsidR="00C1581F" w:rsidRPr="00C1581F" w:rsidRDefault="00C1581F" w:rsidP="00C1581F">
      <w:pPr>
        <w:pStyle w:val="4"/>
        <w:rPr>
          <w:u w:val="single"/>
        </w:rPr>
      </w:pPr>
      <w:r w:rsidRPr="00C1581F">
        <w:rPr>
          <w:rFonts w:hint="eastAsia"/>
          <w:u w:val="single"/>
        </w:rPr>
        <w:t>製品の特徴について</w:t>
      </w:r>
    </w:p>
    <w:p w14:paraId="083EDD2A" w14:textId="42B8AF0A" w:rsidR="00C1581F" w:rsidRDefault="00C1581F" w:rsidP="00715F25">
      <w:pPr>
        <w:pStyle w:val="af5"/>
        <w:numPr>
          <w:ilvl w:val="0"/>
          <w:numId w:val="12"/>
        </w:numPr>
        <w:ind w:leftChars="0" w:hanging="278"/>
      </w:pPr>
      <w:r>
        <w:rPr>
          <w:rFonts w:hint="eastAsia"/>
        </w:rPr>
        <w:t>「</w:t>
      </w:r>
      <w:r>
        <w:rPr>
          <w:rFonts w:hint="eastAsia"/>
        </w:rPr>
        <w:t>ICS</w:t>
      </w:r>
      <w:r>
        <w:t>3.5</w:t>
      </w:r>
      <w:r>
        <w:rPr>
          <w:rFonts w:hint="eastAsia"/>
        </w:rPr>
        <w:t>」という近藤科学独自のシリアル通信規格での制御が可能なため、信頼性が高い。</w:t>
      </w:r>
      <w:r>
        <w:br/>
      </w:r>
      <w:r>
        <w:rPr>
          <w:rFonts w:hint="eastAsia"/>
        </w:rPr>
        <w:t>無論、</w:t>
      </w:r>
      <w:r>
        <w:rPr>
          <w:rFonts w:hint="eastAsia"/>
        </w:rPr>
        <w:t>p</w:t>
      </w:r>
      <w:r>
        <w:t>wm</w:t>
      </w:r>
      <w:r>
        <w:rPr>
          <w:rFonts w:hint="eastAsia"/>
        </w:rPr>
        <w:t>制御も対応しており、そちらを利用して制御することもできる。</w:t>
      </w:r>
    </w:p>
    <w:p w14:paraId="421FE534" w14:textId="2F13B798" w:rsidR="00C1581F" w:rsidRDefault="00C1581F" w:rsidP="00715F25">
      <w:pPr>
        <w:pStyle w:val="af5"/>
        <w:numPr>
          <w:ilvl w:val="0"/>
          <w:numId w:val="12"/>
        </w:numPr>
        <w:ind w:leftChars="0" w:hanging="278"/>
      </w:pPr>
      <w:r>
        <w:rPr>
          <w:rFonts w:hint="eastAsia"/>
        </w:rPr>
        <w:t>駆動電圧が</w:t>
      </w:r>
      <w:r>
        <w:rPr>
          <w:rFonts w:hint="eastAsia"/>
        </w:rPr>
        <w:t>9</w:t>
      </w:r>
      <w:r>
        <w:t>-12V</w:t>
      </w:r>
      <w:r>
        <w:rPr>
          <w:rFonts w:hint="eastAsia"/>
        </w:rPr>
        <w:t>で、リポバッテリーを直付けで駆動できる。</w:t>
      </w:r>
    </w:p>
    <w:p w14:paraId="2276FDCA" w14:textId="1DA312A9" w:rsidR="00C1581F" w:rsidRDefault="00C1581F" w:rsidP="00715F25">
      <w:pPr>
        <w:pStyle w:val="af5"/>
        <w:numPr>
          <w:ilvl w:val="0"/>
          <w:numId w:val="12"/>
        </w:numPr>
        <w:ind w:leftChars="0" w:hanging="278"/>
      </w:pPr>
      <w:r>
        <w:rPr>
          <w:rFonts w:hint="eastAsia"/>
        </w:rPr>
        <w:t>サーボホーンは付属していないため、この製品に対応したものを購入する必要がある。</w:t>
      </w:r>
      <w:r w:rsidR="00551E59">
        <w:br/>
      </w:r>
      <w:r w:rsidR="00551E59">
        <w:rPr>
          <w:rFonts w:hint="eastAsia"/>
        </w:rPr>
        <w:t>例：</w:t>
      </w:r>
      <w:hyperlink r:id="rId18" w:history="1">
        <w:r w:rsidR="0015106B">
          <w:rPr>
            <w:rStyle w:val="af6"/>
            <w:color w:val="0070C0"/>
          </w:rPr>
          <w:t>近藤科学</w:t>
        </w:r>
        <w:r w:rsidR="0015106B">
          <w:rPr>
            <w:rStyle w:val="af6"/>
            <w:color w:val="0070C0"/>
          </w:rPr>
          <w:t xml:space="preserve"> </w:t>
        </w:r>
        <w:r w:rsidR="0015106B">
          <w:rPr>
            <w:rStyle w:val="af6"/>
            <w:color w:val="0070C0"/>
          </w:rPr>
          <w:t>サーボホーン公式販売ページ</w:t>
        </w:r>
        <w:r w:rsidR="0015106B">
          <w:rPr>
            <w:rStyle w:val="af6"/>
            <w:color w:val="0070C0"/>
          </w:rPr>
          <w:t>(hhttps://kondo-robot.com/product/allowhighthorn)</w:t>
        </w:r>
      </w:hyperlink>
    </w:p>
    <w:p w14:paraId="4C769FBB" w14:textId="16D9B0E9" w:rsidR="00551E59" w:rsidRDefault="00551E59" w:rsidP="00551E59">
      <w:pPr>
        <w:pStyle w:val="4"/>
        <w:rPr>
          <w:u w:val="single"/>
        </w:rPr>
      </w:pPr>
      <w:r w:rsidRPr="00551E59">
        <w:rPr>
          <w:rFonts w:hint="eastAsia"/>
          <w:u w:val="single"/>
        </w:rPr>
        <w:t>補足</w:t>
      </w:r>
    </w:p>
    <w:p w14:paraId="1CDFD8C6" w14:textId="0FC95403" w:rsidR="00551E59" w:rsidRDefault="00551E59" w:rsidP="00551E59">
      <w:r>
        <w:rPr>
          <w:rFonts w:hint="eastAsia"/>
        </w:rPr>
        <w:t xml:space="preserve">　この他にもサーボモータは様々な企業が販売しているため、一番使いやすいサーボモータを探してみるのも良いでしょう。ただ、その際はトルクや駆動電圧には細心の注意を払う必要があります。また、近藤科学のサーボモータにも色々種類があるので、尾翼の駆動のために更にトルクが必要になった場合などは、トルクの大きいものに買い替えてください。</w:t>
      </w:r>
    </w:p>
    <w:p w14:paraId="06C0FC65" w14:textId="14729817" w:rsidR="00D65F22" w:rsidRDefault="00551E59" w:rsidP="00551E59">
      <w:r>
        <w:rPr>
          <w:rFonts w:hint="eastAsia"/>
        </w:rPr>
        <w:t xml:space="preserve">　また、サーボモータを駆動するための</w:t>
      </w:r>
      <w:r>
        <w:rPr>
          <w:rFonts w:hint="eastAsia"/>
        </w:rPr>
        <w:t>I</w:t>
      </w:r>
      <w:r>
        <w:t>CS3.5</w:t>
      </w:r>
      <w:r>
        <w:rPr>
          <w:rFonts w:hint="eastAsia"/>
        </w:rPr>
        <w:t>という通信規格ですが、当然ではありますが、</w:t>
      </w:r>
      <w:r>
        <w:rPr>
          <w:rFonts w:hint="eastAsia"/>
        </w:rPr>
        <w:t>A</w:t>
      </w:r>
      <w:r>
        <w:t>rduino</w:t>
      </w:r>
      <w:r>
        <w:rPr>
          <w:rFonts w:hint="eastAsia"/>
        </w:rPr>
        <w:t>でポンと出力することはできません。そのため、適切な回路設計とソフトウェア設計が必要です。</w:t>
      </w:r>
      <w:r>
        <w:br/>
      </w:r>
      <w:r>
        <w:rPr>
          <w:rFonts w:hint="eastAsia"/>
        </w:rPr>
        <w:t xml:space="preserve">　一応、公式側から</w:t>
      </w:r>
      <w:r>
        <w:rPr>
          <w:rFonts w:hint="eastAsia"/>
        </w:rPr>
        <w:t>A</w:t>
      </w:r>
      <w:r>
        <w:t>rduino</w:t>
      </w:r>
      <w:r>
        <w:rPr>
          <w:rFonts w:hint="eastAsia"/>
        </w:rPr>
        <w:t>用のライブラリが公開されているのでそれを利用してもいいでしょう。</w:t>
      </w:r>
      <w:r>
        <w:rPr>
          <w:rFonts w:hint="eastAsia"/>
        </w:rPr>
        <w:t>(</w:t>
      </w:r>
      <w:r>
        <w:rPr>
          <w:rFonts w:hint="eastAsia"/>
        </w:rPr>
        <w:t>筆者は参考サイト様</w:t>
      </w:r>
      <w:r w:rsidR="00E36737">
        <w:rPr>
          <w:rFonts w:hint="eastAsia"/>
        </w:rPr>
        <w:t>：</w:t>
      </w:r>
      <w:hyperlink r:id="rId19" w:history="1">
        <w:r w:rsidR="00E36737">
          <w:rPr>
            <w:rStyle w:val="af6"/>
            <w:rFonts w:hint="eastAsia"/>
            <w:color w:val="0070C0"/>
          </w:rPr>
          <w:t>リンク</w:t>
        </w:r>
        <w:r w:rsidR="00E36737">
          <w:rPr>
            <w:rStyle w:val="af6"/>
            <w:rFonts w:hint="eastAsia"/>
            <w:color w:val="0070C0"/>
          </w:rPr>
          <w:t>(https://qiita.com/kedtn/items/7174f5112d99f12ce0e7)</w:t>
        </w:r>
      </w:hyperlink>
      <w:r>
        <w:t>)</w:t>
      </w:r>
      <w:r>
        <w:rPr>
          <w:rFonts w:hint="eastAsia"/>
        </w:rPr>
        <w:t>を見ながら自分で組んだので、どのようにライブラリを利用するのか分からないので解説はできません。</w:t>
      </w:r>
      <w:r>
        <w:rPr>
          <w:rFonts w:hint="eastAsia"/>
        </w:rPr>
        <w:t>)</w:t>
      </w:r>
      <w:r w:rsidR="00D65F22">
        <w:br/>
      </w:r>
      <w:r w:rsidR="00D65F22">
        <w:rPr>
          <w:rFonts w:hint="eastAsia"/>
        </w:rPr>
        <w:t xml:space="preserve">　他にも公式から、</w:t>
      </w:r>
      <w:r w:rsidR="00D65F22">
        <w:rPr>
          <w:rFonts w:hint="eastAsia"/>
        </w:rPr>
        <w:t>I</w:t>
      </w:r>
      <w:r w:rsidR="00D65F22">
        <w:t>CS</w:t>
      </w:r>
      <w:r w:rsidR="00D65F22">
        <w:rPr>
          <w:rFonts w:hint="eastAsia"/>
        </w:rPr>
        <w:t>3</w:t>
      </w:r>
      <w:r w:rsidR="00D65F22">
        <w:t>.5</w:t>
      </w:r>
      <w:r w:rsidR="00D65F22">
        <w:rPr>
          <w:rFonts w:hint="eastAsia"/>
        </w:rPr>
        <w:t>用のモジュールが購入できるみたいです。自分で回路を設計できない場合はそれを利用するのが一番安全です。</w:t>
      </w:r>
      <w:r w:rsidR="00D65F22">
        <w:br/>
      </w:r>
      <w:r w:rsidR="00D65F22">
        <w:rPr>
          <w:rFonts w:hint="eastAsia"/>
        </w:rPr>
        <w:t xml:space="preserve">　あと、ソフトウェア側の解説でも記述するのですが、</w:t>
      </w:r>
      <w:r w:rsidR="00D65F22">
        <w:rPr>
          <w:rFonts w:hint="eastAsia"/>
        </w:rPr>
        <w:t>A</w:t>
      </w:r>
      <w:r w:rsidR="00D65F22">
        <w:t>rduino</w:t>
      </w:r>
      <w:r w:rsidR="00D65F22">
        <w:rPr>
          <w:rFonts w:hint="eastAsia"/>
        </w:rPr>
        <w:t>のソフトウェアシリアル機能は</w:t>
      </w:r>
      <w:r w:rsidR="00D65F22">
        <w:rPr>
          <w:rFonts w:hint="eastAsia"/>
        </w:rPr>
        <w:t>1</w:t>
      </w:r>
      <w:r w:rsidR="00D65F22">
        <w:t>15200bps</w:t>
      </w:r>
      <w:r w:rsidR="00D65F22">
        <w:rPr>
          <w:rFonts w:hint="eastAsia"/>
        </w:rPr>
        <w:t>に対応していないので、</w:t>
      </w:r>
      <w:r w:rsidR="00D65F22">
        <w:rPr>
          <w:rFonts w:hint="eastAsia"/>
        </w:rPr>
        <w:t>A</w:t>
      </w:r>
      <w:r w:rsidR="00D65F22">
        <w:t>rduino</w:t>
      </w:r>
      <w:r w:rsidR="00D65F22">
        <w:rPr>
          <w:rFonts w:hint="eastAsia"/>
        </w:rPr>
        <w:t>で</w:t>
      </w:r>
      <w:r w:rsidR="00D65F22">
        <w:rPr>
          <w:rFonts w:hint="eastAsia"/>
        </w:rPr>
        <w:t>I</w:t>
      </w:r>
      <w:r w:rsidR="00D65F22">
        <w:t>CS3.5</w:t>
      </w:r>
      <w:r w:rsidR="00D65F22">
        <w:rPr>
          <w:rFonts w:hint="eastAsia"/>
        </w:rPr>
        <w:t>を使用するならハードウェアシリアルを使用してください。</w:t>
      </w:r>
    </w:p>
    <w:p w14:paraId="39CC582C" w14:textId="6148AF8F" w:rsidR="00487F1A" w:rsidRDefault="00D65F22" w:rsidP="00487F1A">
      <w:pPr>
        <w:spacing w:line="280" w:lineRule="exact"/>
      </w:pPr>
      <w:r>
        <w:br w:type="page"/>
      </w:r>
    </w:p>
    <w:p w14:paraId="3C83E6ED" w14:textId="64001088" w:rsidR="00487F1A" w:rsidRDefault="00487F1A" w:rsidP="00487F1A">
      <w:pPr>
        <w:spacing w:line="280" w:lineRule="exact"/>
      </w:pPr>
    </w:p>
    <w:p w14:paraId="534407F9" w14:textId="4C6AF06D" w:rsidR="00D65F22" w:rsidRDefault="00487F1A" w:rsidP="00487F1A">
      <w:pPr>
        <w:pStyle w:val="2"/>
      </w:pPr>
      <w:r>
        <w:rPr>
          <w:rFonts w:hint="eastAsia"/>
        </w:rPr>
        <w:t>操舵基板</w:t>
      </w:r>
      <w:r w:rsidR="00D40117">
        <w:rPr>
          <w:rFonts w:hint="eastAsia"/>
        </w:rPr>
        <w:t>(</w:t>
      </w:r>
      <w:r w:rsidR="00D40117">
        <w:rPr>
          <w:rFonts w:hint="eastAsia"/>
        </w:rPr>
        <w:t>回路</w:t>
      </w:r>
      <w:r w:rsidR="00D40117">
        <w:rPr>
          <w:rFonts w:hint="eastAsia"/>
        </w:rPr>
        <w:t>)</w:t>
      </w:r>
      <w:r>
        <w:rPr>
          <w:rFonts w:hint="eastAsia"/>
        </w:rPr>
        <w:t>について</w:t>
      </w:r>
    </w:p>
    <w:p w14:paraId="6291FBF7" w14:textId="0DB8BC4D" w:rsidR="00551E59" w:rsidRDefault="00487F1A" w:rsidP="00551E59">
      <w:r>
        <w:rPr>
          <w:rFonts w:hint="eastAsia"/>
          <w:noProof/>
        </w:rPr>
        <w:drawing>
          <wp:anchor distT="0" distB="0" distL="114300" distR="114300" simplePos="0" relativeHeight="251660288" behindDoc="0" locked="0" layoutInCell="1" allowOverlap="1" wp14:anchorId="62DA218C" wp14:editId="724AC35F">
            <wp:simplePos x="0" y="0"/>
            <wp:positionH relativeFrom="column">
              <wp:posOffset>6350</wp:posOffset>
            </wp:positionH>
            <wp:positionV relativeFrom="paragraph">
              <wp:posOffset>469900</wp:posOffset>
            </wp:positionV>
            <wp:extent cx="6178550" cy="4375150"/>
            <wp:effectExtent l="0" t="0" r="0" b="635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78550" cy="4375150"/>
                    </a:xfrm>
                    <a:prstGeom prst="rect">
                      <a:avLst/>
                    </a:prstGeom>
                    <a:noFill/>
                    <a:ln>
                      <a:noFill/>
                    </a:ln>
                  </pic:spPr>
                </pic:pic>
              </a:graphicData>
            </a:graphic>
          </wp:anchor>
        </w:drawing>
      </w:r>
      <w:r>
        <w:rPr>
          <w:rFonts w:hint="eastAsia"/>
        </w:rPr>
        <w:t xml:space="preserve">　操舵基板というのは、マイコンとその他の電子部品を詰め込んだ基板のことを指します。下の画像が現在使用している操舵基板の回路図です。</w:t>
      </w:r>
    </w:p>
    <w:p w14:paraId="621134FC" w14:textId="08980121" w:rsidR="00487F1A" w:rsidRPr="00487F1A" w:rsidRDefault="00487F1A" w:rsidP="00487F1A">
      <w:pPr>
        <w:pStyle w:val="4"/>
        <w:rPr>
          <w:u w:val="single"/>
        </w:rPr>
      </w:pPr>
      <w:r w:rsidRPr="00487F1A">
        <w:rPr>
          <w:rFonts w:hint="eastAsia"/>
          <w:u w:val="single"/>
        </w:rPr>
        <w:t>操舵基板の役割について</w:t>
      </w:r>
    </w:p>
    <w:p w14:paraId="40A892BB" w14:textId="5D79AC98" w:rsidR="00114FE3" w:rsidRDefault="00487F1A" w:rsidP="00487F1A">
      <w:r>
        <w:rPr>
          <w:rFonts w:hint="eastAsia"/>
        </w:rPr>
        <w:t xml:space="preserve">　操舵基板は操舵の電気的部分に関するほぼ全てを担います。そのためこの基板と「メイン基板」「尾翼側にあるサーボモータ」「コックピットのアナログスティック」を</w:t>
      </w:r>
      <w:r w:rsidR="00114FE3">
        <w:rPr>
          <w:rFonts w:hint="eastAsia"/>
        </w:rPr>
        <w:t>接続する必要があります。</w:t>
      </w:r>
    </w:p>
    <w:p w14:paraId="1FDF26A7" w14:textId="6D76D22A" w:rsidR="00114FE3" w:rsidRDefault="00114FE3" w:rsidP="00487F1A">
      <w:r>
        <w:rPr>
          <w:rFonts w:hint="eastAsia"/>
        </w:rPr>
        <w:t xml:space="preserve">　また、情報処理もこの基板内で行いたいので、</w:t>
      </w:r>
      <w:r>
        <w:t>Arduino</w:t>
      </w:r>
      <w:r>
        <w:rPr>
          <w:rFonts w:hint="eastAsia"/>
        </w:rPr>
        <w:t>本体もこの基板に搭載することとなります。</w:t>
      </w:r>
    </w:p>
    <w:p w14:paraId="026975FF" w14:textId="4D7E863B" w:rsidR="00114FE3" w:rsidRDefault="00114FE3" w:rsidP="00487F1A">
      <w:r>
        <w:rPr>
          <w:rFonts w:hint="eastAsia"/>
        </w:rPr>
        <w:t xml:space="preserve">　それ以外にも、</w:t>
      </w:r>
      <w:r>
        <w:rPr>
          <w:rFonts w:hint="eastAsia"/>
        </w:rPr>
        <w:t>A</w:t>
      </w:r>
      <w:r>
        <w:t>rduino</w:t>
      </w:r>
      <w:r>
        <w:rPr>
          <w:rFonts w:hint="eastAsia"/>
        </w:rPr>
        <w:t>の動作状況を確認するための</w:t>
      </w:r>
      <w:r>
        <w:rPr>
          <w:rFonts w:hint="eastAsia"/>
        </w:rPr>
        <w:t>L</w:t>
      </w:r>
      <w:r>
        <w:t>ED</w:t>
      </w:r>
      <w:r>
        <w:rPr>
          <w:rFonts w:hint="eastAsia"/>
        </w:rPr>
        <w:t>や、</w:t>
      </w:r>
      <w:r>
        <w:rPr>
          <w:rFonts w:hint="eastAsia"/>
        </w:rPr>
        <w:t>A</w:t>
      </w:r>
      <w:r>
        <w:t>rduino</w:t>
      </w:r>
      <w:r>
        <w:rPr>
          <w:rFonts w:hint="eastAsia"/>
        </w:rPr>
        <w:t>のデバッグを行うためのシリアル通信用のポート、</w:t>
      </w:r>
      <w:r>
        <w:rPr>
          <w:rFonts w:hint="eastAsia"/>
        </w:rPr>
        <w:t>A</w:t>
      </w:r>
      <w:r>
        <w:t>rduino</w:t>
      </w:r>
      <w:r>
        <w:rPr>
          <w:rFonts w:hint="eastAsia"/>
        </w:rPr>
        <w:t>を操作するためのスイッチも搭載しています。</w:t>
      </w:r>
    </w:p>
    <w:p w14:paraId="732AD6C7" w14:textId="64F9D84F" w:rsidR="00114FE3" w:rsidRDefault="00114FE3" w:rsidP="00114FE3">
      <w:pPr>
        <w:spacing w:line="280" w:lineRule="exact"/>
      </w:pPr>
      <w:r>
        <w:br w:type="page"/>
      </w:r>
    </w:p>
    <w:p w14:paraId="424F8E99" w14:textId="3EDFC00A" w:rsidR="001534AD" w:rsidRDefault="001534AD" w:rsidP="00114FE3">
      <w:pPr>
        <w:pStyle w:val="4"/>
        <w:rPr>
          <w:u w:val="single"/>
        </w:rPr>
      </w:pPr>
      <w:r>
        <w:rPr>
          <w:rFonts w:hint="eastAsia"/>
          <w:u w:val="single"/>
        </w:rPr>
        <w:lastRenderedPageBreak/>
        <w:t>設計について</w:t>
      </w:r>
    </w:p>
    <w:p w14:paraId="28D711D5" w14:textId="4062343A" w:rsidR="001534AD" w:rsidRDefault="001534AD" w:rsidP="001534AD">
      <w:r>
        <w:rPr>
          <w:rFonts w:hint="eastAsia"/>
        </w:rPr>
        <w:t xml:space="preserve">　回路図の設計は</w:t>
      </w:r>
      <w:r>
        <w:rPr>
          <w:rFonts w:hint="eastAsia"/>
        </w:rPr>
        <w:t>KiCad</w:t>
      </w:r>
      <w:r>
        <w:rPr>
          <w:rFonts w:hint="eastAsia"/>
        </w:rPr>
        <w:t>を用いて行いました。なので、回路図や基板を見る場合はそれを利用してください。自身で新規に基板や回路を作成する場合は、</w:t>
      </w:r>
      <w:r>
        <w:rPr>
          <w:rFonts w:hint="eastAsia"/>
        </w:rPr>
        <w:t>K</w:t>
      </w:r>
      <w:r>
        <w:t>iCad</w:t>
      </w:r>
      <w:r>
        <w:rPr>
          <w:rFonts w:hint="eastAsia"/>
        </w:rPr>
        <w:t>を用いても良いですし、</w:t>
      </w:r>
      <w:r>
        <w:rPr>
          <w:rFonts w:hint="eastAsia"/>
        </w:rPr>
        <w:t>E</w:t>
      </w:r>
      <w:r>
        <w:t>agle</w:t>
      </w:r>
      <w:r>
        <w:rPr>
          <w:rFonts w:hint="eastAsia"/>
        </w:rPr>
        <w:t>を用いても良いでしょう。</w:t>
      </w:r>
    </w:p>
    <w:p w14:paraId="2235CEE0" w14:textId="49EAF8AB" w:rsidR="00CC742A" w:rsidRDefault="00194F2A" w:rsidP="001534AD">
      <w:r>
        <w:rPr>
          <w:rFonts w:hint="eastAsia"/>
        </w:rPr>
        <w:t xml:space="preserve">　なお、回路の設計</w:t>
      </w:r>
      <w:r w:rsidR="007D1E58">
        <w:rPr>
          <w:rFonts w:hint="eastAsia"/>
        </w:rPr>
        <w:t>には「</w:t>
      </w:r>
      <w:r>
        <w:rPr>
          <w:rFonts w:hint="eastAsia"/>
        </w:rPr>
        <w:t>K</w:t>
      </w:r>
      <w:r>
        <w:t>iCad Basics</w:t>
      </w:r>
      <w:r w:rsidR="007D1E58">
        <w:rPr>
          <w:rFonts w:hint="eastAsia"/>
        </w:rPr>
        <w:t>」</w:t>
      </w:r>
      <w:r>
        <w:rPr>
          <w:rFonts w:hint="eastAsia"/>
        </w:rPr>
        <w:t>と</w:t>
      </w:r>
      <w:r w:rsidR="007D1E58">
        <w:rPr>
          <w:rFonts w:hint="eastAsia"/>
        </w:rPr>
        <w:t>「自作基板への道」という参考資料を活用しました。この２つは引き継ぎの資料に同梱してあるので活用してください。</w:t>
      </w:r>
    </w:p>
    <w:p w14:paraId="5652910F" w14:textId="16E0BB92" w:rsidR="00CC742A" w:rsidRDefault="00CC742A" w:rsidP="00CC742A">
      <w:pPr>
        <w:pStyle w:val="4"/>
        <w:rPr>
          <w:u w:val="single"/>
        </w:rPr>
      </w:pPr>
      <w:r w:rsidRPr="00CC742A">
        <w:rPr>
          <w:rFonts w:hint="eastAsia"/>
          <w:u w:val="single"/>
        </w:rPr>
        <w:t>回路について</w:t>
      </w:r>
    </w:p>
    <w:p w14:paraId="46888324" w14:textId="155A25DB" w:rsidR="00CC742A" w:rsidRPr="00CC742A" w:rsidRDefault="00CC742A" w:rsidP="00CC742A">
      <w:r>
        <w:rPr>
          <w:rFonts w:hint="eastAsia"/>
        </w:rPr>
        <w:t xml:space="preserve">　回路図とパーツについては、渡したデータを参照すれば、どれがどれに対応しているか分かるかと思います。</w:t>
      </w:r>
    </w:p>
    <w:p w14:paraId="450D2251" w14:textId="2CDA0070" w:rsidR="00114FE3" w:rsidRDefault="00114FE3" w:rsidP="00114FE3">
      <w:pPr>
        <w:pStyle w:val="4"/>
        <w:rPr>
          <w:u w:val="single"/>
        </w:rPr>
      </w:pPr>
      <w:r w:rsidRPr="00114FE3">
        <w:rPr>
          <w:rFonts w:hint="eastAsia"/>
          <w:u w:val="single"/>
        </w:rPr>
        <w:t>設計時の注意点</w:t>
      </w:r>
    </w:p>
    <w:p w14:paraId="5B78EB25" w14:textId="5FEC2E15" w:rsidR="00114FE3" w:rsidRDefault="00114FE3" w:rsidP="00715F25">
      <w:pPr>
        <w:pStyle w:val="af5"/>
        <w:numPr>
          <w:ilvl w:val="0"/>
          <w:numId w:val="14"/>
        </w:numPr>
        <w:ind w:leftChars="0" w:hanging="278"/>
      </w:pPr>
      <w:r>
        <w:rPr>
          <w:rFonts w:hint="eastAsia"/>
        </w:rPr>
        <w:t>サーボモータは</w:t>
      </w:r>
      <w:r>
        <w:rPr>
          <w:rFonts w:hint="eastAsia"/>
        </w:rPr>
        <w:t>A</w:t>
      </w:r>
      <w:r>
        <w:t>rduino</w:t>
      </w:r>
      <w:r>
        <w:rPr>
          <w:rFonts w:hint="eastAsia"/>
        </w:rPr>
        <w:t>のハードウェアシリアルで制御する必要があります。そのため、</w:t>
      </w:r>
      <w:r>
        <w:rPr>
          <w:rFonts w:hint="eastAsia"/>
        </w:rPr>
        <w:t>U</w:t>
      </w:r>
      <w:r>
        <w:t>ART</w:t>
      </w:r>
      <w:r>
        <w:rPr>
          <w:rFonts w:hint="eastAsia"/>
        </w:rPr>
        <w:t>を</w:t>
      </w:r>
      <w:r>
        <w:rPr>
          <w:rFonts w:hint="eastAsia"/>
        </w:rPr>
        <w:t>I</w:t>
      </w:r>
      <w:r>
        <w:t>CS3.5</w:t>
      </w:r>
      <w:r>
        <w:rPr>
          <w:rFonts w:hint="eastAsia"/>
        </w:rPr>
        <w:t>へ変換する回路はハードウェアシリアルの出力のピンへと接続しましょう。</w:t>
      </w:r>
    </w:p>
    <w:p w14:paraId="02B0BE3D" w14:textId="56DE7F1F" w:rsidR="00114FE3" w:rsidRDefault="00114FE3" w:rsidP="00715F25">
      <w:pPr>
        <w:pStyle w:val="af5"/>
        <w:numPr>
          <w:ilvl w:val="0"/>
          <w:numId w:val="14"/>
        </w:numPr>
        <w:ind w:leftChars="0" w:hanging="278"/>
      </w:pPr>
      <w:r>
        <w:rPr>
          <w:rFonts w:hint="eastAsia"/>
        </w:rPr>
        <w:t>I</w:t>
      </w:r>
      <w:r>
        <w:t>CS3.5</w:t>
      </w:r>
      <w:r>
        <w:rPr>
          <w:rFonts w:hint="eastAsia"/>
        </w:rPr>
        <w:t>へ変換する回路を接続したままだと、</w:t>
      </w:r>
      <w:r>
        <w:rPr>
          <w:rFonts w:hint="eastAsia"/>
        </w:rPr>
        <w:t>A</w:t>
      </w:r>
      <w:r>
        <w:t>rduino</w:t>
      </w:r>
      <w:r>
        <w:rPr>
          <w:rFonts w:hint="eastAsia"/>
        </w:rPr>
        <w:t>への書き込みができません。そのため、ここの接続を切るためのスイッチが必要です。上記回路図上だと</w:t>
      </w:r>
      <w:r>
        <w:rPr>
          <w:rFonts w:hint="eastAsia"/>
        </w:rPr>
        <w:t>S</w:t>
      </w:r>
      <w:r>
        <w:t>W2</w:t>
      </w:r>
      <w:r>
        <w:rPr>
          <w:rFonts w:hint="eastAsia"/>
        </w:rPr>
        <w:t>に該当します。</w:t>
      </w:r>
    </w:p>
    <w:p w14:paraId="3FA1356E" w14:textId="37334AFC" w:rsidR="00114FE3" w:rsidRDefault="00114FE3" w:rsidP="00715F25">
      <w:pPr>
        <w:pStyle w:val="af5"/>
        <w:numPr>
          <w:ilvl w:val="0"/>
          <w:numId w:val="14"/>
        </w:numPr>
        <w:ind w:leftChars="0" w:hanging="278"/>
      </w:pPr>
      <w:r>
        <w:rPr>
          <w:rFonts w:hint="eastAsia"/>
        </w:rPr>
        <w:t>ハードウェアシリアルはサーボモータとの通信に専用されます。そのためデバッグ用にソフトウェアシリアルを用いて</w:t>
      </w:r>
      <w:r>
        <w:rPr>
          <w:rFonts w:hint="eastAsia"/>
        </w:rPr>
        <w:t>Arduino</w:t>
      </w:r>
      <w:r>
        <w:rPr>
          <w:rFonts w:hint="eastAsia"/>
        </w:rPr>
        <w:t>と通信するためのピンを用意しましょう。</w:t>
      </w:r>
      <w:r w:rsidR="00D40117">
        <w:br/>
      </w:r>
      <w:r w:rsidR="00D40117">
        <w:rPr>
          <w:rFonts w:hint="eastAsia"/>
        </w:rPr>
        <w:t>恐らくですが、</w:t>
      </w:r>
      <w:r w:rsidR="00D40117">
        <w:rPr>
          <w:rFonts w:hint="eastAsia"/>
        </w:rPr>
        <w:t>A</w:t>
      </w:r>
      <w:r w:rsidR="00D40117">
        <w:t>rduino Nano</w:t>
      </w:r>
      <w:r w:rsidR="00D40117">
        <w:rPr>
          <w:rFonts w:hint="eastAsia"/>
        </w:rPr>
        <w:t>はソフトウェアシリアルに使用できるピンに制限はないと思われます。</w:t>
      </w:r>
      <w:r w:rsidR="00D40117">
        <w:rPr>
          <w:rFonts w:hint="eastAsia"/>
        </w:rPr>
        <w:t>D</w:t>
      </w:r>
      <w:r w:rsidR="00D40117">
        <w:t>2~D12</w:t>
      </w:r>
      <w:r w:rsidR="00D40117">
        <w:rPr>
          <w:rFonts w:hint="eastAsia"/>
        </w:rPr>
        <w:t>かに割り当てれば問題ないはずです。</w:t>
      </w:r>
    </w:p>
    <w:p w14:paraId="45D0738C" w14:textId="7B57605D" w:rsidR="00D40117" w:rsidRDefault="00D40117" w:rsidP="00715F25">
      <w:pPr>
        <w:pStyle w:val="af5"/>
        <w:numPr>
          <w:ilvl w:val="0"/>
          <w:numId w:val="14"/>
        </w:numPr>
        <w:ind w:leftChars="0" w:hanging="278"/>
      </w:pPr>
      <w:r>
        <w:rPr>
          <w:rFonts w:hint="eastAsia"/>
        </w:rPr>
        <w:t>インジケータ用の</w:t>
      </w:r>
      <w:r>
        <w:rPr>
          <w:rFonts w:hint="eastAsia"/>
        </w:rPr>
        <w:t>LED</w:t>
      </w:r>
      <w:r>
        <w:rPr>
          <w:rFonts w:hint="eastAsia"/>
        </w:rPr>
        <w:t>と、スイッチは用意しておきましょう。忘れるソフトウェア設計面でも支障がでます。</w:t>
      </w:r>
    </w:p>
    <w:p w14:paraId="67522A8E" w14:textId="0328D46A" w:rsidR="00D40117" w:rsidRDefault="00D40117" w:rsidP="00D40117">
      <w:pPr>
        <w:pStyle w:val="4"/>
        <w:rPr>
          <w:u w:val="single"/>
        </w:rPr>
      </w:pPr>
      <w:r w:rsidRPr="00D40117">
        <w:rPr>
          <w:rFonts w:hint="eastAsia"/>
          <w:u w:val="single"/>
        </w:rPr>
        <w:t>備考</w:t>
      </w:r>
      <w:r w:rsidRPr="00D40117">
        <w:rPr>
          <w:rFonts w:hint="eastAsia"/>
          <w:u w:val="single"/>
        </w:rPr>
        <w:t>(LAN</w:t>
      </w:r>
      <w:r w:rsidRPr="00D40117">
        <w:rPr>
          <w:rFonts w:hint="eastAsia"/>
          <w:u w:val="single"/>
        </w:rPr>
        <w:t>コネクタについて</w:t>
      </w:r>
      <w:r w:rsidRPr="00D40117">
        <w:rPr>
          <w:u w:val="single"/>
        </w:rPr>
        <w:tab/>
        <w:t>)</w:t>
      </w:r>
    </w:p>
    <w:p w14:paraId="506992DD" w14:textId="4D97A7ED" w:rsidR="00D40117" w:rsidRDefault="00D40117" w:rsidP="00D40117">
      <w:r>
        <w:rPr>
          <w:rFonts w:hint="eastAsia"/>
        </w:rPr>
        <w:t xml:space="preserve">　今回の基板では</w:t>
      </w:r>
      <w:r>
        <w:rPr>
          <w:rFonts w:hint="eastAsia"/>
        </w:rPr>
        <w:t>LAN</w:t>
      </w:r>
      <w:r>
        <w:rPr>
          <w:rFonts w:hint="eastAsia"/>
        </w:rPr>
        <w:t>コネクタを搭載することにしています。これは操舵基板と尾翼のサーボモータを接続するためのものです。つまり、操舵基板とサーボモータは</w:t>
      </w:r>
      <w:r>
        <w:rPr>
          <w:rFonts w:hint="eastAsia"/>
        </w:rPr>
        <w:t>LAN</w:t>
      </w:r>
      <w:r>
        <w:rPr>
          <w:rFonts w:hint="eastAsia"/>
        </w:rPr>
        <w:t>ケーブルで接続するということです。</w:t>
      </w:r>
    </w:p>
    <w:p w14:paraId="4E120AF6" w14:textId="5EA93629" w:rsidR="00D40117" w:rsidRDefault="00D40117" w:rsidP="00D40117">
      <w:r>
        <w:rPr>
          <w:rFonts w:hint="eastAsia"/>
        </w:rPr>
        <w:t xml:space="preserve">　</w:t>
      </w:r>
      <w:r>
        <w:rPr>
          <w:rFonts w:hint="eastAsia"/>
        </w:rPr>
        <w:t>LAN</w:t>
      </w:r>
      <w:r>
        <w:rPr>
          <w:rFonts w:hint="eastAsia"/>
        </w:rPr>
        <w:t>ケーブルで接続するのは何点かメリットがあります。</w:t>
      </w:r>
    </w:p>
    <w:p w14:paraId="1C8FABDF" w14:textId="58B4CC53" w:rsidR="00D40117" w:rsidRDefault="00D40117" w:rsidP="00715F25">
      <w:pPr>
        <w:pStyle w:val="af5"/>
        <w:numPr>
          <w:ilvl w:val="0"/>
          <w:numId w:val="15"/>
        </w:numPr>
        <w:ind w:leftChars="0" w:hanging="278"/>
      </w:pPr>
      <w:r>
        <w:rPr>
          <w:rFonts w:hint="eastAsia"/>
        </w:rPr>
        <w:t>接続、切断がアタッチメントを用いることで容易に可能であること。</w:t>
      </w:r>
    </w:p>
    <w:p w14:paraId="2B0F6133" w14:textId="31DC4C8D" w:rsidR="00D40117" w:rsidRDefault="00D40117" w:rsidP="00715F25">
      <w:pPr>
        <w:pStyle w:val="af5"/>
        <w:numPr>
          <w:ilvl w:val="0"/>
          <w:numId w:val="15"/>
        </w:numPr>
        <w:ind w:leftChars="0" w:hanging="278"/>
      </w:pPr>
      <w:r>
        <w:rPr>
          <w:rFonts w:hint="eastAsia"/>
        </w:rPr>
        <w:t>挿し間違いが極めて発生しづらい。</w:t>
      </w:r>
    </w:p>
    <w:p w14:paraId="6B718B4C" w14:textId="774FED02" w:rsidR="00D40117" w:rsidRDefault="00D40117" w:rsidP="00715F25">
      <w:pPr>
        <w:pStyle w:val="af5"/>
        <w:numPr>
          <w:ilvl w:val="0"/>
          <w:numId w:val="15"/>
        </w:numPr>
        <w:ind w:leftChars="0" w:hanging="278"/>
      </w:pPr>
      <w:r>
        <w:rPr>
          <w:rFonts w:hint="eastAsia"/>
        </w:rPr>
        <w:t>ケーブルの代替品が簡単に用意できる。</w:t>
      </w:r>
    </w:p>
    <w:p w14:paraId="2E96C5F0" w14:textId="69344853" w:rsidR="00CC742A" w:rsidRDefault="00D40117" w:rsidP="00D40117">
      <w:r>
        <w:rPr>
          <w:rFonts w:hint="eastAsia"/>
        </w:rPr>
        <w:t xml:space="preserve">　もちろん、通常のケーブルと比べて重量の増加というデメリットも発生するので、安定重視なら</w:t>
      </w:r>
      <w:r>
        <w:rPr>
          <w:rFonts w:hint="eastAsia"/>
        </w:rPr>
        <w:t>LAN</w:t>
      </w:r>
      <w:r>
        <w:rPr>
          <w:rFonts w:hint="eastAsia"/>
        </w:rPr>
        <w:t>ケーブルを。</w:t>
      </w:r>
      <w:r w:rsidR="001534AD">
        <w:rPr>
          <w:rFonts w:hint="eastAsia"/>
        </w:rPr>
        <w:t>効率重視なら専用ケーブルを選択するのが良いでしょう。</w:t>
      </w:r>
    </w:p>
    <w:p w14:paraId="4B0D72CA" w14:textId="4ADE0CB0" w:rsidR="00CC742A" w:rsidRDefault="001534AD">
      <w:pPr>
        <w:spacing w:line="280" w:lineRule="exact"/>
      </w:pPr>
      <w:r>
        <w:br w:type="page"/>
      </w:r>
    </w:p>
    <w:p w14:paraId="1BD5ED5D" w14:textId="058A2C27" w:rsidR="00CC742A" w:rsidRPr="00CC742A" w:rsidRDefault="00CC742A" w:rsidP="00CC742A">
      <w:pPr>
        <w:pStyle w:val="4"/>
        <w:rPr>
          <w:u w:val="single"/>
        </w:rPr>
      </w:pPr>
      <w:r w:rsidRPr="00CC742A">
        <w:rPr>
          <w:rFonts w:hint="eastAsia"/>
          <w:u w:val="single"/>
        </w:rPr>
        <w:lastRenderedPageBreak/>
        <w:t>備考</w:t>
      </w:r>
      <w:r w:rsidRPr="00CC742A">
        <w:rPr>
          <w:rFonts w:hint="eastAsia"/>
          <w:u w:val="single"/>
        </w:rPr>
        <w:t>(</w:t>
      </w:r>
      <w:r w:rsidRPr="00CC742A">
        <w:rPr>
          <w:rFonts w:hint="eastAsia"/>
          <w:u w:val="single"/>
        </w:rPr>
        <w:t>各要素との接続端子について</w:t>
      </w:r>
      <w:r w:rsidRPr="00CC742A">
        <w:rPr>
          <w:rFonts w:hint="eastAsia"/>
          <w:u w:val="single"/>
        </w:rPr>
        <w:t>)</w:t>
      </w:r>
    </w:p>
    <w:p w14:paraId="4405E26B" w14:textId="20CC9821" w:rsidR="00CC742A" w:rsidRDefault="00CC742A" w:rsidP="00CC742A">
      <w:pPr>
        <w:rPr>
          <w:b/>
          <w:bCs/>
        </w:rPr>
      </w:pPr>
      <w:r w:rsidRPr="00CC742A">
        <w:rPr>
          <w:rFonts w:hint="eastAsia"/>
          <w:b/>
          <w:bCs/>
        </w:rPr>
        <w:t>アナログスティックと操舵基板間</w:t>
      </w:r>
    </w:p>
    <w:p w14:paraId="63F4FA29" w14:textId="38959273" w:rsidR="00CC742A" w:rsidRDefault="00CC742A" w:rsidP="00CC742A">
      <w:pPr>
        <w:ind w:leftChars="100" w:left="220"/>
      </w:pPr>
      <w:r>
        <w:rPr>
          <w:rFonts w:hint="eastAsia"/>
          <w:b/>
          <w:bCs/>
        </w:rPr>
        <w:t xml:space="preserve">　</w:t>
      </w:r>
      <w:r w:rsidRPr="00CC742A">
        <w:rPr>
          <w:rFonts w:hint="eastAsia"/>
        </w:rPr>
        <w:t>XH</w:t>
      </w:r>
      <w:r>
        <w:rPr>
          <w:rFonts w:hint="eastAsia"/>
        </w:rPr>
        <w:t>規格の圧着端子を</w:t>
      </w:r>
      <w:r w:rsidR="00D52BB5">
        <w:rPr>
          <w:rFonts w:hint="eastAsia"/>
        </w:rPr>
        <w:t>つけた銅線を</w:t>
      </w:r>
      <w:r>
        <w:rPr>
          <w:rFonts w:hint="eastAsia"/>
        </w:rPr>
        <w:t>用いて</w:t>
      </w:r>
      <w:r w:rsidR="00D52BB5">
        <w:rPr>
          <w:rFonts w:hint="eastAsia"/>
        </w:rPr>
        <w:t>接続</w:t>
      </w:r>
      <w:r>
        <w:rPr>
          <w:rFonts w:hint="eastAsia"/>
        </w:rPr>
        <w:t>します。その際には「アナログスティック</w:t>
      </w:r>
      <w:r>
        <w:rPr>
          <w:rFonts w:hint="eastAsia"/>
        </w:rPr>
        <w:t>_</w:t>
      </w:r>
      <w:r>
        <w:t>x</w:t>
      </w:r>
      <w:r>
        <w:rPr>
          <w:rFonts w:hint="eastAsia"/>
        </w:rPr>
        <w:t>軸」「アナログスティック</w:t>
      </w:r>
      <w:r>
        <w:rPr>
          <w:rFonts w:hint="eastAsia"/>
        </w:rPr>
        <w:t>_</w:t>
      </w:r>
      <w:r>
        <w:t>y</w:t>
      </w:r>
      <w:r>
        <w:rPr>
          <w:rFonts w:hint="eastAsia"/>
        </w:rPr>
        <w:t>軸」「アナログスティック</w:t>
      </w:r>
      <w:r>
        <w:rPr>
          <w:rFonts w:hint="eastAsia"/>
        </w:rPr>
        <w:t>_</w:t>
      </w:r>
      <w:r>
        <w:rPr>
          <w:rFonts w:hint="eastAsia"/>
        </w:rPr>
        <w:t>スイッチ」「</w:t>
      </w:r>
      <w:r>
        <w:rPr>
          <w:rFonts w:hint="eastAsia"/>
        </w:rPr>
        <w:t>5</w:t>
      </w:r>
      <w:r>
        <w:t>V</w:t>
      </w:r>
      <w:r>
        <w:rPr>
          <w:rFonts w:hint="eastAsia"/>
        </w:rPr>
        <w:t>」「</w:t>
      </w:r>
      <w:r>
        <w:rPr>
          <w:rFonts w:hint="eastAsia"/>
        </w:rPr>
        <w:t>G</w:t>
      </w:r>
      <w:r>
        <w:t>ND</w:t>
      </w:r>
      <w:r>
        <w:rPr>
          <w:rFonts w:hint="eastAsia"/>
        </w:rPr>
        <w:t>」の</w:t>
      </w:r>
      <w:r>
        <w:rPr>
          <w:rFonts w:hint="eastAsia"/>
        </w:rPr>
        <w:t>5</w:t>
      </w:r>
      <w:r>
        <w:rPr>
          <w:rFonts w:hint="eastAsia"/>
        </w:rPr>
        <w:t>ピン必要となるため、対応したものを選びましょう。</w:t>
      </w:r>
      <w:r>
        <w:br/>
      </w:r>
      <w:r>
        <w:rPr>
          <w:rFonts w:hint="eastAsia"/>
        </w:rPr>
        <w:t xml:space="preserve">　ケーブルは一般的な安価な銅線で問題ないでしょう。</w:t>
      </w:r>
    </w:p>
    <w:p w14:paraId="7F2C7E0B" w14:textId="1899BFB1" w:rsidR="00CC742A" w:rsidRPr="00CC742A" w:rsidRDefault="00CC742A" w:rsidP="00CC742A">
      <w:pPr>
        <w:rPr>
          <w:b/>
          <w:bCs/>
        </w:rPr>
      </w:pPr>
      <w:r w:rsidRPr="00CC742A">
        <w:rPr>
          <w:rFonts w:hint="eastAsia"/>
          <w:b/>
          <w:bCs/>
        </w:rPr>
        <w:t>サーボモータと操舵基板間</w:t>
      </w:r>
    </w:p>
    <w:p w14:paraId="22B8B66F" w14:textId="7FAB23CA" w:rsidR="00CC742A" w:rsidRPr="00D52BB5" w:rsidRDefault="00CC742A" w:rsidP="00D52BB5">
      <w:pPr>
        <w:ind w:leftChars="100" w:left="220"/>
      </w:pPr>
      <w:r>
        <w:rPr>
          <w:rFonts w:hint="eastAsia"/>
        </w:rPr>
        <w:t xml:space="preserve">　</w:t>
      </w:r>
      <w:r w:rsidR="00D52BB5">
        <w:rPr>
          <w:rFonts w:hint="eastAsia"/>
        </w:rPr>
        <w:t>前述の通り、</w:t>
      </w:r>
      <w:r>
        <w:rPr>
          <w:rFonts w:hint="eastAsia"/>
        </w:rPr>
        <w:t>LAN</w:t>
      </w:r>
      <w:r>
        <w:rPr>
          <w:rFonts w:hint="eastAsia"/>
        </w:rPr>
        <w:t>ケーブル</w:t>
      </w:r>
      <w:r w:rsidR="00D52BB5">
        <w:rPr>
          <w:rFonts w:hint="eastAsia"/>
        </w:rPr>
        <w:t>を用いて接続します。とは言え、</w:t>
      </w:r>
      <w:r w:rsidR="00D52BB5">
        <w:rPr>
          <w:rFonts w:hint="eastAsia"/>
        </w:rPr>
        <w:t>LAN</w:t>
      </w:r>
      <w:r w:rsidR="00D52BB5">
        <w:rPr>
          <w:rFonts w:hint="eastAsia"/>
        </w:rPr>
        <w:t>ケーブルとサーボモータを直接繋ぐことはできないので、</w:t>
      </w:r>
      <w:r w:rsidR="00D52BB5">
        <w:rPr>
          <w:rFonts w:hint="eastAsia"/>
        </w:rPr>
        <w:t>LAN</w:t>
      </w:r>
      <w:r w:rsidR="00D52BB5">
        <w:rPr>
          <w:rFonts w:hint="eastAsia"/>
        </w:rPr>
        <w:t>ケーブルをピンヘッダへ変換する基板を尾翼周辺に配置して、変換をした後にサーボモータへ接続することとなります。また、その変換基板にサーボモータ用電源も接続し、サーボモータはその変換基板とのみ接続できるようにしました。</w:t>
      </w:r>
      <w:r w:rsidR="00D52BB5">
        <w:br/>
      </w:r>
      <w:r w:rsidR="00D52BB5">
        <w:rPr>
          <w:rFonts w:hint="eastAsia"/>
        </w:rPr>
        <w:t xml:space="preserve">　操舵基板からは「</w:t>
      </w:r>
      <w:r w:rsidR="00D52BB5">
        <w:rPr>
          <w:rFonts w:hint="eastAsia"/>
        </w:rPr>
        <w:t>GND</w:t>
      </w:r>
      <w:r w:rsidR="00D52BB5">
        <w:rPr>
          <w:rFonts w:hint="eastAsia"/>
        </w:rPr>
        <w:t>」「サーボモータ１の通信線」「サーボモータ２の通信線」の</w:t>
      </w:r>
      <w:r w:rsidR="00D52BB5">
        <w:rPr>
          <w:rFonts w:hint="eastAsia"/>
        </w:rPr>
        <w:t>3</w:t>
      </w:r>
      <w:r w:rsidR="00D52BB5">
        <w:rPr>
          <w:rFonts w:hint="eastAsia"/>
        </w:rPr>
        <w:t>種類。</w:t>
      </w:r>
      <w:r w:rsidR="00D52BB5">
        <w:rPr>
          <w:rFonts w:hint="eastAsia"/>
        </w:rPr>
        <w:t>L</w:t>
      </w:r>
      <w:r w:rsidR="00D52BB5">
        <w:t>AN</w:t>
      </w:r>
      <w:r w:rsidR="00D52BB5">
        <w:rPr>
          <w:rFonts w:hint="eastAsia"/>
        </w:rPr>
        <w:t>ピンヘッダ変換基板では、サーボモータそれぞれに「</w:t>
      </w:r>
      <w:r w:rsidR="00D52BB5">
        <w:rPr>
          <w:rFonts w:hint="eastAsia"/>
        </w:rPr>
        <w:t>G</w:t>
      </w:r>
      <w:r w:rsidR="00D52BB5">
        <w:t>ND</w:t>
      </w:r>
      <w:r w:rsidR="00D52BB5">
        <w:rPr>
          <w:rFonts w:hint="eastAsia"/>
        </w:rPr>
        <w:t>」「通信線」「</w:t>
      </w:r>
      <w:r w:rsidR="00D52BB5">
        <w:rPr>
          <w:rFonts w:hint="eastAsia"/>
        </w:rPr>
        <w:t>VCC</w:t>
      </w:r>
      <w:r w:rsidR="00D52BB5">
        <w:t>(12V)</w:t>
      </w:r>
      <w:r w:rsidR="00D52BB5">
        <w:rPr>
          <w:rFonts w:hint="eastAsia"/>
        </w:rPr>
        <w:t>」の３つ。操舵基板との「</w:t>
      </w:r>
      <w:r w:rsidR="00D52BB5">
        <w:rPr>
          <w:rFonts w:hint="eastAsia"/>
        </w:rPr>
        <w:t>GND</w:t>
      </w:r>
      <w:r w:rsidR="00D52BB5">
        <w:rPr>
          <w:rFonts w:hint="eastAsia"/>
        </w:rPr>
        <w:t>」「サーボモータの通信線」×２</w:t>
      </w:r>
      <w:r w:rsidR="00D52BB5">
        <w:t>(</w:t>
      </w:r>
      <w:r w:rsidR="00D52BB5">
        <w:rPr>
          <w:rFonts w:hint="eastAsia"/>
        </w:rPr>
        <w:t>ただし</w:t>
      </w:r>
      <w:r w:rsidR="00D52BB5">
        <w:rPr>
          <w:rFonts w:hint="eastAsia"/>
        </w:rPr>
        <w:t>LAN</w:t>
      </w:r>
      <w:r w:rsidR="00D52BB5">
        <w:rPr>
          <w:rFonts w:hint="eastAsia"/>
        </w:rPr>
        <w:t>を用いる</w:t>
      </w:r>
      <w:r w:rsidR="00D52BB5">
        <w:rPr>
          <w:rFonts w:hint="eastAsia"/>
        </w:rPr>
        <w:t>)</w:t>
      </w:r>
      <w:r w:rsidR="00D52BB5">
        <w:rPr>
          <w:rFonts w:hint="eastAsia"/>
        </w:rPr>
        <w:t>。サーボモータ電源</w:t>
      </w:r>
      <w:r w:rsidR="00D52BB5">
        <w:rPr>
          <w:rFonts w:hint="eastAsia"/>
        </w:rPr>
        <w:t>(</w:t>
      </w:r>
      <w:r w:rsidR="00D52BB5">
        <w:rPr>
          <w:rFonts w:hint="eastAsia"/>
        </w:rPr>
        <w:t>リポバッテリー</w:t>
      </w:r>
      <w:r w:rsidR="00D52BB5">
        <w:rPr>
          <w:rFonts w:hint="eastAsia"/>
        </w:rPr>
        <w:t>)</w:t>
      </w:r>
      <w:r w:rsidR="00D52BB5">
        <w:rPr>
          <w:rFonts w:hint="eastAsia"/>
        </w:rPr>
        <w:t>との「</w:t>
      </w:r>
      <w:r w:rsidR="00D52BB5">
        <w:rPr>
          <w:rFonts w:hint="eastAsia"/>
        </w:rPr>
        <w:t>GND</w:t>
      </w:r>
      <w:r w:rsidR="00D52BB5">
        <w:rPr>
          <w:rFonts w:hint="eastAsia"/>
        </w:rPr>
        <w:t>」「</w:t>
      </w:r>
      <w:r w:rsidR="00D52BB5">
        <w:rPr>
          <w:rFonts w:hint="eastAsia"/>
        </w:rPr>
        <w:t>VCC</w:t>
      </w:r>
      <w:r w:rsidR="00D52BB5">
        <w:t>(12V)</w:t>
      </w:r>
      <w:r w:rsidR="00D52BB5">
        <w:t>」</w:t>
      </w:r>
      <w:r w:rsidR="00D52BB5">
        <w:rPr>
          <w:rFonts w:hint="eastAsia"/>
        </w:rPr>
        <w:t>の２つ</w:t>
      </w:r>
      <w:r w:rsidR="00D52BB5">
        <w:rPr>
          <w:rFonts w:hint="eastAsia"/>
        </w:rPr>
        <w:t>(</w:t>
      </w:r>
      <w:r w:rsidR="00D52BB5">
        <w:rPr>
          <w:rFonts w:hint="eastAsia"/>
        </w:rPr>
        <w:t>ピンヘッダ</w:t>
      </w:r>
      <w:r w:rsidR="00D52BB5">
        <w:rPr>
          <w:rFonts w:hint="eastAsia"/>
        </w:rPr>
        <w:t>)</w:t>
      </w:r>
      <w:r w:rsidR="00D52BB5">
        <w:rPr>
          <w:rFonts w:hint="eastAsia"/>
        </w:rPr>
        <w:t>を用意します。</w:t>
      </w:r>
    </w:p>
    <w:p w14:paraId="74EE9227" w14:textId="078CEA51" w:rsidR="00CC742A" w:rsidRDefault="00CC742A">
      <w:pPr>
        <w:spacing w:line="280" w:lineRule="exact"/>
      </w:pPr>
      <w:r>
        <w:br w:type="page"/>
      </w:r>
    </w:p>
    <w:p w14:paraId="4D346979" w14:textId="77777777" w:rsidR="001534AD" w:rsidRDefault="001534AD" w:rsidP="00D40117"/>
    <w:p w14:paraId="6A6652C0" w14:textId="70E1103E" w:rsidR="001534AD" w:rsidRDefault="001534AD" w:rsidP="001534AD">
      <w:pPr>
        <w:pStyle w:val="2"/>
      </w:pPr>
      <w:r>
        <w:rPr>
          <w:rFonts w:hint="eastAsia"/>
        </w:rPr>
        <w:t>操舵基板</w:t>
      </w:r>
      <w:r>
        <w:rPr>
          <w:rFonts w:hint="eastAsia"/>
        </w:rPr>
        <w:t>(</w:t>
      </w:r>
      <w:r w:rsidR="00194F2A">
        <w:rPr>
          <w:rFonts w:hint="eastAsia"/>
        </w:rPr>
        <w:t>基板</w:t>
      </w:r>
      <w:r>
        <w:rPr>
          <w:rFonts w:hint="eastAsia"/>
        </w:rPr>
        <w:t>)</w:t>
      </w:r>
      <w:r>
        <w:rPr>
          <w:rFonts w:hint="eastAsia"/>
        </w:rPr>
        <w:t>について</w:t>
      </w:r>
    </w:p>
    <w:p w14:paraId="4EC804A0" w14:textId="0CD28330" w:rsidR="001534AD" w:rsidRDefault="00194F2A" w:rsidP="00D40117">
      <w:r>
        <w:rPr>
          <w:rFonts w:hint="eastAsia"/>
        </w:rPr>
        <w:t xml:space="preserve">　前項では主に回路について記述しました。本項では基板の設計について書いていきます。</w:t>
      </w:r>
      <w:r w:rsidR="007D1E58">
        <w:rPr>
          <w:rFonts w:hint="eastAsia"/>
        </w:rPr>
        <w:t>基板の設計の画像はレイヤーでごちゃごちゃしているので載せません。</w:t>
      </w:r>
      <w:r w:rsidR="007D1E58">
        <w:rPr>
          <w:rFonts w:hint="eastAsia"/>
        </w:rPr>
        <w:t>KiCad</w:t>
      </w:r>
      <w:r w:rsidR="007D1E58">
        <w:rPr>
          <w:rFonts w:hint="eastAsia"/>
        </w:rPr>
        <w:t>を使って自身で実際に確認してみてください。</w:t>
      </w:r>
    </w:p>
    <w:p w14:paraId="54D320B4" w14:textId="1E4214E5" w:rsidR="00194F2A" w:rsidRDefault="00194F2A" w:rsidP="00194F2A">
      <w:pPr>
        <w:pStyle w:val="4"/>
        <w:rPr>
          <w:u w:val="single"/>
        </w:rPr>
      </w:pPr>
      <w:r w:rsidRPr="00194F2A">
        <w:rPr>
          <w:rFonts w:hint="eastAsia"/>
          <w:u w:val="single"/>
        </w:rPr>
        <w:t>設計について</w:t>
      </w:r>
    </w:p>
    <w:p w14:paraId="11223794" w14:textId="73842A32" w:rsidR="007D1E58" w:rsidRDefault="007D1E58" w:rsidP="007D1E58">
      <w:r>
        <w:rPr>
          <w:rFonts w:hint="eastAsia"/>
        </w:rPr>
        <w:t xml:space="preserve">　基板の設計ですが、回路の「設計について」の項目と内容は同じのため省略します。</w:t>
      </w:r>
    </w:p>
    <w:p w14:paraId="3053B4E7" w14:textId="7C9FD7F3" w:rsidR="00AF733D" w:rsidRDefault="00AF733D" w:rsidP="00AF733D">
      <w:pPr>
        <w:pStyle w:val="4"/>
        <w:rPr>
          <w:u w:val="single"/>
        </w:rPr>
      </w:pPr>
      <w:r w:rsidRPr="00AF733D">
        <w:rPr>
          <w:rFonts w:hint="eastAsia"/>
          <w:u w:val="single"/>
        </w:rPr>
        <w:t>発注について</w:t>
      </w:r>
    </w:p>
    <w:p w14:paraId="1B2C7C57" w14:textId="467A2156" w:rsidR="00AF733D" w:rsidRDefault="00AF733D" w:rsidP="00AF733D">
      <w:r>
        <w:rPr>
          <w:rFonts w:hint="eastAsia"/>
        </w:rPr>
        <w:t xml:space="preserve">　発注は</w:t>
      </w:r>
      <w:r>
        <w:rPr>
          <w:rFonts w:hint="eastAsia"/>
        </w:rPr>
        <w:t>F</w:t>
      </w:r>
      <w:r>
        <w:t>usionPCB</w:t>
      </w:r>
      <w:r>
        <w:rPr>
          <w:rFonts w:hint="eastAsia"/>
        </w:rPr>
        <w:t>が恐らく一番安価だと思います。品質も問題ないので活用しましょう。</w:t>
      </w:r>
    </w:p>
    <w:p w14:paraId="12086704" w14:textId="61B1F07B" w:rsidR="00AF733D" w:rsidRPr="00AF733D" w:rsidRDefault="00AF733D" w:rsidP="00AF733D">
      <w:r>
        <w:rPr>
          <w:rFonts w:hint="eastAsia"/>
        </w:rPr>
        <w:t xml:space="preserve">　一応、学内のものつくりセンターに基板作成機がありますが、使用方法が面倒な上、品質もお世辞にも良いとは言えないので、おすすめしません。もしどうしても使用したいならば、事前にものつくりセンターに登録を行い、使用方法を確認しておきましょう。</w:t>
      </w:r>
      <w:r>
        <w:br/>
      </w:r>
      <w:r>
        <w:rPr>
          <w:rFonts w:hint="eastAsia"/>
        </w:rPr>
        <w:t xml:space="preserve">　使用方法は</w:t>
      </w:r>
      <w:r>
        <w:rPr>
          <w:rFonts w:hint="eastAsia"/>
        </w:rPr>
        <w:t>w</w:t>
      </w:r>
      <w:r>
        <w:t>iki</w:t>
      </w:r>
      <w:r>
        <w:rPr>
          <w:rFonts w:hint="eastAsia"/>
        </w:rPr>
        <w:t>に記述されているはずです。</w:t>
      </w:r>
      <w:r>
        <w:rPr>
          <w:rFonts w:hint="eastAsia"/>
        </w:rPr>
        <w:t>(</w:t>
      </w:r>
      <w:r>
        <w:rPr>
          <w:rFonts w:hint="eastAsia"/>
        </w:rPr>
        <w:t>なかったら申し訳ないです。</w:t>
      </w:r>
      <w:r>
        <w:t>)</w:t>
      </w:r>
    </w:p>
    <w:p w14:paraId="0A1E01C6" w14:textId="102A28B2" w:rsidR="007D1E58" w:rsidRDefault="007D1E58" w:rsidP="007D1E58">
      <w:pPr>
        <w:pStyle w:val="4"/>
        <w:rPr>
          <w:u w:val="single"/>
        </w:rPr>
      </w:pPr>
      <w:r w:rsidRPr="007D1E58">
        <w:rPr>
          <w:rFonts w:hint="eastAsia"/>
          <w:u w:val="single"/>
        </w:rPr>
        <w:t>設計及び発注時の注意点</w:t>
      </w:r>
    </w:p>
    <w:p w14:paraId="29D2DD05" w14:textId="3D552654" w:rsidR="007D1E58" w:rsidRDefault="007D1E58" w:rsidP="00715F25">
      <w:pPr>
        <w:pStyle w:val="af5"/>
        <w:numPr>
          <w:ilvl w:val="0"/>
          <w:numId w:val="16"/>
        </w:numPr>
        <w:ind w:leftChars="0" w:hanging="278"/>
      </w:pPr>
      <w:r>
        <w:rPr>
          <w:rFonts w:hint="eastAsia"/>
        </w:rPr>
        <w:t>一つ一つの電子素子</w:t>
      </w:r>
      <w:r>
        <w:rPr>
          <w:rFonts w:hint="eastAsia"/>
        </w:rPr>
        <w:t>(</w:t>
      </w:r>
      <w:r>
        <w:rPr>
          <w:rFonts w:hint="eastAsia"/>
        </w:rPr>
        <w:t>トランジスタとか</w:t>
      </w:r>
      <w:r>
        <w:rPr>
          <w:rFonts w:hint="eastAsia"/>
        </w:rPr>
        <w:t>)</w:t>
      </w:r>
      <w:r>
        <w:rPr>
          <w:rFonts w:hint="eastAsia"/>
        </w:rPr>
        <w:t>のデータシートをみて、ピン配置について確認しましょう</w:t>
      </w:r>
      <w:r w:rsidR="00AF733D">
        <w:rPr>
          <w:rFonts w:hint="eastAsia"/>
        </w:rPr>
        <w:t>。稀に予定していたものとズレていることがあります。また、回路図とも照らし合わせて考え通りに割り当てがなされているかを確認しましょう。</w:t>
      </w:r>
    </w:p>
    <w:p w14:paraId="691AA573" w14:textId="0A41101B" w:rsidR="00AF733D" w:rsidRDefault="00AF733D" w:rsidP="00715F25">
      <w:pPr>
        <w:pStyle w:val="af5"/>
        <w:numPr>
          <w:ilvl w:val="0"/>
          <w:numId w:val="16"/>
        </w:numPr>
        <w:ind w:leftChars="0" w:hanging="278"/>
      </w:pPr>
      <w:r>
        <w:rPr>
          <w:rFonts w:hint="eastAsia"/>
        </w:rPr>
        <w:t>発注する際は必ず発注先のサイトでガーバーデータの生成方法を確かめましょう。そこに一通り生成方法が記述されているので、生成で手間取ることもなく進められるはずです。</w:t>
      </w:r>
    </w:p>
    <w:p w14:paraId="762513ED" w14:textId="16E6FF4F" w:rsidR="00CC742A" w:rsidRDefault="00CC742A" w:rsidP="00715F25">
      <w:pPr>
        <w:pStyle w:val="af5"/>
        <w:numPr>
          <w:ilvl w:val="0"/>
          <w:numId w:val="16"/>
        </w:numPr>
        <w:ind w:leftChars="0" w:hanging="278"/>
      </w:pPr>
      <w:r>
        <w:rPr>
          <w:rFonts w:hint="eastAsia"/>
        </w:rPr>
        <w:t>誤発注を避けるため、ガーバーデータを提出したら、確認ページを見ましょう。そうすればきっと誤発注が防げる…はず。</w:t>
      </w:r>
    </w:p>
    <w:p w14:paraId="5DA7EE31" w14:textId="019FF4E4" w:rsidR="00CC742A" w:rsidRDefault="00CC742A">
      <w:pPr>
        <w:spacing w:line="280" w:lineRule="exact"/>
      </w:pPr>
      <w:r>
        <w:br w:type="page"/>
      </w:r>
    </w:p>
    <w:p w14:paraId="5DFB932C" w14:textId="6388EE6C" w:rsidR="00CC742A" w:rsidRDefault="00CC742A" w:rsidP="00CC742A"/>
    <w:p w14:paraId="172F90C2" w14:textId="5E93A3B1" w:rsidR="00D52BB5" w:rsidRDefault="00D52BB5" w:rsidP="00D52BB5">
      <w:pPr>
        <w:pStyle w:val="2"/>
      </w:pPr>
      <w:r>
        <w:rPr>
          <w:rFonts w:hint="eastAsia"/>
        </w:rPr>
        <w:t>A</w:t>
      </w:r>
      <w:r>
        <w:t>rduino</w:t>
      </w:r>
      <w:r>
        <w:rPr>
          <w:rFonts w:hint="eastAsia"/>
        </w:rPr>
        <w:t>に書き込む</w:t>
      </w:r>
      <w:r w:rsidR="00741B68">
        <w:rPr>
          <w:rFonts w:hint="eastAsia"/>
        </w:rPr>
        <w:t>プログラム</w:t>
      </w:r>
      <w:r>
        <w:rPr>
          <w:rFonts w:hint="eastAsia"/>
        </w:rPr>
        <w:t>について</w:t>
      </w:r>
    </w:p>
    <w:p w14:paraId="469E5F37" w14:textId="5793B26E" w:rsidR="00D52BB5" w:rsidRDefault="00D52BB5" w:rsidP="00D52BB5">
      <w:r>
        <w:rPr>
          <w:rFonts w:hint="eastAsia"/>
        </w:rPr>
        <w:t xml:space="preserve">　この項では</w:t>
      </w:r>
      <w:r>
        <w:rPr>
          <w:rFonts w:hint="eastAsia"/>
        </w:rPr>
        <w:t>A</w:t>
      </w:r>
      <w:r>
        <w:t>rduino</w:t>
      </w:r>
      <w:r>
        <w:rPr>
          <w:rFonts w:hint="eastAsia"/>
        </w:rPr>
        <w:t>に書き込むプログラムについて解説します。恐らく長くなるので</w:t>
      </w:r>
      <w:r w:rsidR="00741B68">
        <w:rPr>
          <w:rFonts w:hint="eastAsia"/>
        </w:rPr>
        <w:t>心して読んでください。なお、基本的な</w:t>
      </w:r>
      <w:r w:rsidR="00741B68">
        <w:rPr>
          <w:rFonts w:hint="eastAsia"/>
        </w:rPr>
        <w:t>A</w:t>
      </w:r>
      <w:r w:rsidR="00741B68">
        <w:t>rduino</w:t>
      </w:r>
      <w:r w:rsidR="00741B68">
        <w:rPr>
          <w:rFonts w:hint="eastAsia"/>
        </w:rPr>
        <w:t>のプログラミングはこなしたものとして説明を行います。そのため、</w:t>
      </w:r>
      <w:r w:rsidR="00741B68">
        <w:rPr>
          <w:rFonts w:hint="eastAsia"/>
        </w:rPr>
        <w:t>A</w:t>
      </w:r>
      <w:r w:rsidR="00741B68">
        <w:t>rduino</w:t>
      </w:r>
      <w:r w:rsidR="00741B68">
        <w:rPr>
          <w:rFonts w:hint="eastAsia"/>
        </w:rPr>
        <w:t>ってなんぞやって人は、事前に「</w:t>
      </w:r>
      <w:r w:rsidR="00741B68">
        <w:rPr>
          <w:rFonts w:hint="eastAsia"/>
        </w:rPr>
        <w:t>A</w:t>
      </w:r>
      <w:r w:rsidR="00741B68">
        <w:t xml:space="preserve">rduino </w:t>
      </w:r>
      <w:r w:rsidR="00741B68">
        <w:rPr>
          <w:rFonts w:hint="eastAsia"/>
        </w:rPr>
        <w:t>入門」とかで検索をして、</w:t>
      </w:r>
      <w:r w:rsidR="00AF2E94">
        <w:rPr>
          <w:rFonts w:hint="eastAsia"/>
        </w:rPr>
        <w:t>少なくとも</w:t>
      </w:r>
      <w:r w:rsidR="00741B68">
        <w:rPr>
          <w:rFonts w:hint="eastAsia"/>
        </w:rPr>
        <w:t>L</w:t>
      </w:r>
      <w:r w:rsidR="00741B68">
        <w:t>ED</w:t>
      </w:r>
      <w:r w:rsidR="00741B68">
        <w:rPr>
          <w:rFonts w:hint="eastAsia"/>
        </w:rPr>
        <w:t>をボタン</w:t>
      </w:r>
      <w:r w:rsidR="00AF2E94">
        <w:rPr>
          <w:rFonts w:hint="eastAsia"/>
        </w:rPr>
        <w:t>で</w:t>
      </w:r>
      <w:r w:rsidR="00741B68">
        <w:rPr>
          <w:rFonts w:hint="eastAsia"/>
        </w:rPr>
        <w:t>光らせる程度はできるようになっておいてください。</w:t>
      </w:r>
    </w:p>
    <w:p w14:paraId="62B2DBFD" w14:textId="69575A5B" w:rsidR="00741B68" w:rsidRDefault="00741B68" w:rsidP="00741B68">
      <w:pPr>
        <w:pStyle w:val="4"/>
        <w:rPr>
          <w:u w:val="single"/>
        </w:rPr>
      </w:pPr>
      <w:r w:rsidRPr="00741B68">
        <w:rPr>
          <w:rFonts w:hint="eastAsia"/>
          <w:u w:val="single"/>
        </w:rPr>
        <w:t>ソースコードのダウンロードについて</w:t>
      </w:r>
    </w:p>
    <w:p w14:paraId="5732454D" w14:textId="45E75E71" w:rsidR="00741B68" w:rsidRDefault="00741B68" w:rsidP="00741B68">
      <w:r>
        <w:rPr>
          <w:rFonts w:hint="eastAsia"/>
        </w:rPr>
        <w:t xml:space="preserve">　</w:t>
      </w:r>
      <w:r>
        <w:rPr>
          <w:rFonts w:hint="eastAsia"/>
        </w:rPr>
        <w:t>A</w:t>
      </w:r>
      <w:r>
        <w:t>rduino</w:t>
      </w:r>
      <w:r>
        <w:rPr>
          <w:rFonts w:hint="eastAsia"/>
        </w:rPr>
        <w:t>へ書き込むソースコードは筆者の</w:t>
      </w:r>
      <w:r>
        <w:rPr>
          <w:rFonts w:hint="eastAsia"/>
        </w:rPr>
        <w:t>g</w:t>
      </w:r>
      <w:r>
        <w:t>ithub</w:t>
      </w:r>
      <w:r>
        <w:rPr>
          <w:rFonts w:hint="eastAsia"/>
        </w:rPr>
        <w:t>上→</w:t>
      </w:r>
      <w:r>
        <w:rPr>
          <w:rFonts w:hint="eastAsia"/>
        </w:rPr>
        <w:t>(</w:t>
      </w:r>
      <w:hyperlink r:id="rId21" w:history="1">
        <w:r w:rsidR="00225C3E">
          <w:rPr>
            <w:rStyle w:val="af6"/>
            <w:rFonts w:hint="eastAsia"/>
            <w:color w:val="0070C0"/>
          </w:rPr>
          <w:t>リンク：</w:t>
        </w:r>
        <w:r w:rsidR="00225C3E">
          <w:rPr>
            <w:rStyle w:val="af6"/>
            <w:rFonts w:hint="eastAsia"/>
            <w:color w:val="0070C0"/>
          </w:rPr>
          <w:t>https://github.com/sakuyuki1341/wings_steer</w:t>
        </w:r>
      </w:hyperlink>
      <w:r>
        <w:t>)</w:t>
      </w:r>
      <w:r>
        <w:rPr>
          <w:rFonts w:hint="eastAsia"/>
        </w:rPr>
        <w:t>にあります。また、ソースコードだけでなく、本資料や回路図などなどもあるので確認してみてください。</w:t>
      </w:r>
    </w:p>
    <w:p w14:paraId="05825F9A" w14:textId="41C6FB5B" w:rsidR="00741B68" w:rsidRDefault="00741B68" w:rsidP="00741B68">
      <w:r>
        <w:rPr>
          <w:rFonts w:hint="eastAsia"/>
        </w:rPr>
        <w:t xml:space="preserve">　本番用のプログラムは「</w:t>
      </w:r>
      <w:r>
        <w:rPr>
          <w:rFonts w:hint="eastAsia"/>
        </w:rPr>
        <w:t>m</w:t>
      </w:r>
      <w:r>
        <w:t>aster</w:t>
      </w:r>
      <w:r>
        <w:rPr>
          <w:rFonts w:hint="eastAsia"/>
        </w:rPr>
        <w:t>」というディレクトリに入っているので、そこから最新のバージョンをダウンロードしてください。</w:t>
      </w:r>
    </w:p>
    <w:p w14:paraId="167688B3" w14:textId="7407A03B" w:rsidR="00741B68" w:rsidRPr="00E11A6A" w:rsidRDefault="00E11A6A" w:rsidP="00E11A6A">
      <w:pPr>
        <w:pStyle w:val="4"/>
        <w:rPr>
          <w:u w:val="single"/>
        </w:rPr>
      </w:pPr>
      <w:r>
        <w:rPr>
          <w:rFonts w:hint="eastAsia"/>
          <w:u w:val="single"/>
        </w:rPr>
        <w:t>概要</w:t>
      </w:r>
    </w:p>
    <w:p w14:paraId="6429C4AF" w14:textId="52106426" w:rsidR="00741B68" w:rsidRDefault="00741B68" w:rsidP="00741B68">
      <w:r>
        <w:rPr>
          <w:rFonts w:hint="eastAsia"/>
        </w:rPr>
        <w:t xml:space="preserve">　このプログラムは</w:t>
      </w:r>
      <w:r w:rsidR="00AF2E94">
        <w:t>6</w:t>
      </w:r>
      <w:r>
        <w:rPr>
          <w:rFonts w:hint="eastAsia"/>
        </w:rPr>
        <w:t>つの</w:t>
      </w:r>
      <w:r w:rsidR="00E11A6A">
        <w:rPr>
          <w:rFonts w:hint="eastAsia"/>
        </w:rPr>
        <w:t>ファイル</w:t>
      </w:r>
      <w:r>
        <w:rPr>
          <w:rFonts w:hint="eastAsia"/>
        </w:rPr>
        <w:t>があります。</w:t>
      </w:r>
      <w:r w:rsidR="00E11A6A">
        <w:rPr>
          <w:rFonts w:hint="eastAsia"/>
        </w:rPr>
        <w:t>それぞれ以下のような役割を持ちます。</w:t>
      </w:r>
    </w:p>
    <w:p w14:paraId="12FDD104" w14:textId="02451544" w:rsidR="00741B68" w:rsidRDefault="00E11A6A" w:rsidP="00715F25">
      <w:pPr>
        <w:pStyle w:val="af5"/>
        <w:numPr>
          <w:ilvl w:val="0"/>
          <w:numId w:val="17"/>
        </w:numPr>
        <w:ind w:leftChars="0" w:hanging="356"/>
      </w:pPr>
      <w:r>
        <w:t>steering_master_ver</w:t>
      </w:r>
      <w:r w:rsidR="00AF2E94">
        <w:rPr>
          <w:rFonts w:hint="eastAsia"/>
        </w:rPr>
        <w:t>.</w:t>
      </w:r>
      <w:r w:rsidR="00AF2E94">
        <w:t>1.0</w:t>
      </w:r>
      <w:r>
        <w:rPr>
          <w:rFonts w:hint="eastAsia"/>
        </w:rPr>
        <w:t>.</w:t>
      </w:r>
      <w:r>
        <w:t>ino</w:t>
      </w:r>
      <w:r>
        <w:rPr>
          <w:rFonts w:hint="eastAsia"/>
        </w:rPr>
        <w:t>：</w:t>
      </w:r>
      <w:r w:rsidR="00741B68">
        <w:t>setup</w:t>
      </w:r>
      <w:r w:rsidR="00741B68">
        <w:rPr>
          <w:rFonts w:hint="eastAsia"/>
        </w:rPr>
        <w:t>関数や</w:t>
      </w:r>
      <w:r w:rsidR="00741B68">
        <w:rPr>
          <w:rFonts w:hint="eastAsia"/>
        </w:rPr>
        <w:t>l</w:t>
      </w:r>
      <w:r w:rsidR="00741B68">
        <w:t>oop</w:t>
      </w:r>
      <w:r w:rsidR="00741B68">
        <w:rPr>
          <w:rFonts w:hint="eastAsia"/>
        </w:rPr>
        <w:t>関数の存在するメイン部。</w:t>
      </w:r>
    </w:p>
    <w:p w14:paraId="53BF3FD1" w14:textId="672B32AE" w:rsidR="00E11A6A" w:rsidRDefault="00E11A6A" w:rsidP="00715F25">
      <w:pPr>
        <w:pStyle w:val="af5"/>
        <w:numPr>
          <w:ilvl w:val="0"/>
          <w:numId w:val="17"/>
        </w:numPr>
        <w:ind w:leftChars="0" w:hanging="356"/>
      </w:pPr>
      <w:r>
        <w:rPr>
          <w:rFonts w:hint="eastAsia"/>
        </w:rPr>
        <w:t>s</w:t>
      </w:r>
      <w:r>
        <w:t>ervo_ver</w:t>
      </w:r>
      <w:r w:rsidR="00AF2E94">
        <w:rPr>
          <w:rFonts w:hint="eastAsia"/>
        </w:rPr>
        <w:t>.</w:t>
      </w:r>
      <w:r w:rsidR="00AF2E94">
        <w:t>1.0</w:t>
      </w:r>
      <w:r>
        <w:rPr>
          <w:rFonts w:hint="eastAsia"/>
        </w:rPr>
        <w:t>.</w:t>
      </w:r>
      <w:r>
        <w:t>ino</w:t>
      </w:r>
      <w:r>
        <w:rPr>
          <w:rFonts w:hint="eastAsia"/>
        </w:rPr>
        <w:t>：サーボモータ</w:t>
      </w:r>
      <w:r w:rsidR="004E180A">
        <w:rPr>
          <w:rFonts w:hint="eastAsia"/>
        </w:rPr>
        <w:t>の</w:t>
      </w:r>
      <w:r>
        <w:rPr>
          <w:rFonts w:hint="eastAsia"/>
        </w:rPr>
        <w:t>駆動に関する関数群</w:t>
      </w:r>
    </w:p>
    <w:p w14:paraId="57A08CB7" w14:textId="6F740355" w:rsidR="00E11A6A" w:rsidRDefault="00E11A6A" w:rsidP="00715F25">
      <w:pPr>
        <w:pStyle w:val="af5"/>
        <w:numPr>
          <w:ilvl w:val="0"/>
          <w:numId w:val="17"/>
        </w:numPr>
        <w:ind w:leftChars="0" w:hanging="356"/>
      </w:pPr>
      <w:r>
        <w:rPr>
          <w:rFonts w:hint="eastAsia"/>
        </w:rPr>
        <w:t>a</w:t>
      </w:r>
      <w:r>
        <w:t>nalog_stick_ver</w:t>
      </w:r>
      <w:r w:rsidR="00AF2E94">
        <w:rPr>
          <w:rFonts w:hint="eastAsia"/>
        </w:rPr>
        <w:t>.</w:t>
      </w:r>
      <w:r w:rsidR="00AF2E94">
        <w:t>1.0</w:t>
      </w:r>
      <w:r>
        <w:rPr>
          <w:rFonts w:hint="eastAsia"/>
        </w:rPr>
        <w:t>.</w:t>
      </w:r>
      <w:r>
        <w:t>ino</w:t>
      </w:r>
      <w:r>
        <w:rPr>
          <w:rFonts w:hint="eastAsia"/>
        </w:rPr>
        <w:t>：アナログスティックに関する関数群</w:t>
      </w:r>
    </w:p>
    <w:p w14:paraId="64843FE8" w14:textId="2D1FD4EB" w:rsidR="00E11A6A" w:rsidRDefault="00E11A6A" w:rsidP="00715F25">
      <w:pPr>
        <w:pStyle w:val="af5"/>
        <w:numPr>
          <w:ilvl w:val="0"/>
          <w:numId w:val="17"/>
        </w:numPr>
        <w:ind w:leftChars="0" w:hanging="356"/>
      </w:pPr>
      <w:r>
        <w:rPr>
          <w:rFonts w:hint="eastAsia"/>
        </w:rPr>
        <w:t>c</w:t>
      </w:r>
      <w:r>
        <w:t>ommand_line_ver</w:t>
      </w:r>
      <w:r w:rsidR="00AF2E94">
        <w:rPr>
          <w:rFonts w:hint="eastAsia"/>
        </w:rPr>
        <w:t>.</w:t>
      </w:r>
      <w:r w:rsidR="00AF2E94">
        <w:t>1.0</w:t>
      </w:r>
      <w:r>
        <w:rPr>
          <w:rFonts w:hint="eastAsia"/>
        </w:rPr>
        <w:t>.</w:t>
      </w:r>
      <w:r>
        <w:t>ino</w:t>
      </w:r>
      <w:r>
        <w:rPr>
          <w:rFonts w:hint="eastAsia"/>
        </w:rPr>
        <w:t>：コマンドラインに関する関数群</w:t>
      </w:r>
    </w:p>
    <w:p w14:paraId="71EFB5CE" w14:textId="59DEF7D8" w:rsidR="00E11A6A" w:rsidRDefault="00E11A6A" w:rsidP="00715F25">
      <w:pPr>
        <w:pStyle w:val="af5"/>
        <w:numPr>
          <w:ilvl w:val="0"/>
          <w:numId w:val="17"/>
        </w:numPr>
        <w:ind w:leftChars="0" w:hanging="356"/>
      </w:pPr>
      <w:r>
        <w:rPr>
          <w:rFonts w:hint="eastAsia"/>
        </w:rPr>
        <w:t>m</w:t>
      </w:r>
      <w:r>
        <w:t>emory_ver</w:t>
      </w:r>
      <w:r w:rsidR="00AF2E94">
        <w:rPr>
          <w:rFonts w:hint="eastAsia"/>
        </w:rPr>
        <w:t>.</w:t>
      </w:r>
      <w:r w:rsidR="00AF2E94">
        <w:t>1.0</w:t>
      </w:r>
      <w:r>
        <w:rPr>
          <w:rFonts w:hint="eastAsia"/>
        </w:rPr>
        <w:t>.</w:t>
      </w:r>
      <w:r>
        <w:t>ino</w:t>
      </w:r>
      <w:r>
        <w:rPr>
          <w:rFonts w:hint="eastAsia"/>
        </w:rPr>
        <w:t>：</w:t>
      </w:r>
      <w:r w:rsidR="004E180A">
        <w:rPr>
          <w:rFonts w:hint="eastAsia"/>
        </w:rPr>
        <w:t>メモリの読み書きに関する関数群</w:t>
      </w:r>
    </w:p>
    <w:p w14:paraId="3530048D" w14:textId="4D729579" w:rsidR="00AF2E94" w:rsidRDefault="00AF2E94" w:rsidP="00715F25">
      <w:pPr>
        <w:pStyle w:val="af5"/>
        <w:numPr>
          <w:ilvl w:val="0"/>
          <w:numId w:val="17"/>
        </w:numPr>
        <w:ind w:leftChars="0" w:hanging="356"/>
      </w:pPr>
      <w:r>
        <w:t>subs_ver.1.0.h</w:t>
      </w:r>
      <w:r>
        <w:tab/>
      </w:r>
      <w:r>
        <w:rPr>
          <w:rFonts w:hint="eastAsia"/>
        </w:rPr>
        <w:t>：構造体や変数、関数の宣言をまとめたもの。</w:t>
      </w:r>
    </w:p>
    <w:p w14:paraId="04CA2DD3" w14:textId="3FDD28A3" w:rsidR="004E180A" w:rsidRDefault="004E180A" w:rsidP="004E180A">
      <w:r>
        <w:rPr>
          <w:rFonts w:hint="eastAsia"/>
        </w:rPr>
        <w:t xml:space="preserve">　これらそれぞれについて順に解説をしていきます。</w:t>
      </w:r>
    </w:p>
    <w:p w14:paraId="226CBB5A" w14:textId="2DCE4243" w:rsidR="00AF2E94" w:rsidRPr="00AF2E94" w:rsidRDefault="00AF2E94" w:rsidP="00AF2E94">
      <w:pPr>
        <w:pStyle w:val="4"/>
        <w:rPr>
          <w:u w:val="single"/>
        </w:rPr>
      </w:pPr>
      <w:r w:rsidRPr="00AF2E94">
        <w:rPr>
          <w:u w:val="single"/>
        </w:rPr>
        <w:t>subs_ver.1.0.h</w:t>
      </w:r>
      <w:r w:rsidRPr="00AF2E94">
        <w:rPr>
          <w:rFonts w:hint="eastAsia"/>
          <w:u w:val="single"/>
        </w:rPr>
        <w:t>について</w:t>
      </w:r>
    </w:p>
    <w:p w14:paraId="5CD0BD49" w14:textId="58918EBD" w:rsidR="00AF2E94" w:rsidRDefault="00E757C3" w:rsidP="00AF2E94">
      <w:r>
        <w:rPr>
          <w:rFonts w:hint="eastAsia"/>
        </w:rPr>
        <w:t xml:space="preserve">　このファイル</w:t>
      </w:r>
      <w:r w:rsidR="008F0284">
        <w:rPr>
          <w:rFonts w:hint="eastAsia"/>
        </w:rPr>
        <w:t>で</w:t>
      </w:r>
      <w:r>
        <w:rPr>
          <w:rFonts w:hint="eastAsia"/>
        </w:rPr>
        <w:t>は、他のファイルが使う変数、定数、関数、構造体の宣言を行</w:t>
      </w:r>
      <w:r w:rsidR="008F0284">
        <w:rPr>
          <w:rFonts w:hint="eastAsia"/>
        </w:rPr>
        <w:t>っています。</w:t>
      </w:r>
    </w:p>
    <w:p w14:paraId="631DC293" w14:textId="51307A9D" w:rsidR="00291C56" w:rsidRPr="00715F25" w:rsidRDefault="00291C56" w:rsidP="00291C56">
      <w:pPr>
        <w:pStyle w:val="4"/>
        <w:rPr>
          <w:u w:val="single"/>
        </w:rPr>
      </w:pPr>
      <w:r w:rsidRPr="00715F25">
        <w:rPr>
          <w:u w:val="single"/>
        </w:rPr>
        <w:t>Steering_master_ver.1.0.ino</w:t>
      </w:r>
      <w:r w:rsidRPr="00715F25">
        <w:rPr>
          <w:rFonts w:hint="eastAsia"/>
          <w:u w:val="single"/>
        </w:rPr>
        <w:t>について</w:t>
      </w:r>
    </w:p>
    <w:p w14:paraId="4BDCCAC7" w14:textId="3F00559F" w:rsidR="00291C56" w:rsidRDefault="00291C56" w:rsidP="00291C56">
      <w:r>
        <w:rPr>
          <w:rFonts w:hint="eastAsia"/>
        </w:rPr>
        <w:t xml:space="preserve">　まずは各種パラメータの初期値を設定する。</w:t>
      </w:r>
      <w:r w:rsidR="00CC38B5">
        <w:rPr>
          <w:rFonts w:hint="eastAsia"/>
        </w:rPr>
        <w:t>ここの値は自由に設定して構わないです。</w:t>
      </w:r>
    </w:p>
    <w:p w14:paraId="306AC6C1" w14:textId="43427C1B" w:rsidR="00D94193" w:rsidRDefault="00CC38B5" w:rsidP="00291C56">
      <w:r>
        <w:rPr>
          <w:rFonts w:hint="eastAsia"/>
        </w:rPr>
        <w:t xml:space="preserve">　次に</w:t>
      </w:r>
      <w:r>
        <w:rPr>
          <w:rFonts w:hint="eastAsia"/>
        </w:rPr>
        <w:t>s</w:t>
      </w:r>
      <w:r>
        <w:t>etup</w:t>
      </w:r>
      <w:r>
        <w:rPr>
          <w:rFonts w:hint="eastAsia"/>
        </w:rPr>
        <w:t>関数だが、ここにある関数</w:t>
      </w:r>
      <w:r>
        <w:rPr>
          <w:rFonts w:hint="eastAsia"/>
        </w:rPr>
        <w:t>i</w:t>
      </w:r>
      <w:r>
        <w:t>nit_stick</w:t>
      </w:r>
      <w:r>
        <w:rPr>
          <w:rFonts w:hint="eastAsia"/>
        </w:rPr>
        <w:t>,</w:t>
      </w:r>
      <w:r>
        <w:t xml:space="preserve"> </w:t>
      </w:r>
      <w:r>
        <w:rPr>
          <w:rFonts w:hint="eastAsia"/>
        </w:rPr>
        <w:t>i</w:t>
      </w:r>
      <w:r>
        <w:t>nit_cmd</w:t>
      </w:r>
      <w:r>
        <w:rPr>
          <w:rFonts w:hint="eastAsia"/>
        </w:rPr>
        <w:t>,</w:t>
      </w:r>
      <w:r>
        <w:t xml:space="preserve"> init_servo, init_memory</w:t>
      </w:r>
      <w:r>
        <w:rPr>
          <w:rFonts w:hint="eastAsia"/>
        </w:rPr>
        <w:t>は</w:t>
      </w:r>
      <w:r w:rsidR="00D94193">
        <w:rPr>
          <w:rFonts w:hint="eastAsia"/>
        </w:rPr>
        <w:t>s</w:t>
      </w:r>
      <w:r w:rsidR="00D94193">
        <w:t>ubs_ver.1.0.h</w:t>
      </w:r>
      <w:r w:rsidR="00D94193">
        <w:rPr>
          <w:rFonts w:hint="eastAsia"/>
        </w:rPr>
        <w:t>にて宣言されている。定義は別ファイルにあります。</w:t>
      </w:r>
    </w:p>
    <w:p w14:paraId="689FDFD0" w14:textId="2854AA08" w:rsidR="00D94193" w:rsidRDefault="00D94193" w:rsidP="00291C56">
      <w:r>
        <w:rPr>
          <w:rFonts w:hint="eastAsia"/>
        </w:rPr>
        <w:t xml:space="preserve">　</w:t>
      </w:r>
      <w:r>
        <w:t>Arduino</w:t>
      </w:r>
      <w:r>
        <w:rPr>
          <w:rFonts w:hint="eastAsia"/>
        </w:rPr>
        <w:t>が起動されてループすることになる</w:t>
      </w:r>
      <w:r>
        <w:t>loop</w:t>
      </w:r>
      <w:r>
        <w:rPr>
          <w:rFonts w:hint="eastAsia"/>
        </w:rPr>
        <w:t>関数だが、ここではサーボの駆動、デバッグモードへの移行判定、スティックの押し込み判定を行っています。また、デバッグモードへ移行した場合は、ロードスイッチが押されるかの判定を行います。</w:t>
      </w:r>
    </w:p>
    <w:p w14:paraId="530BC4A1" w14:textId="5A10F9F3" w:rsidR="00334F78" w:rsidRDefault="00D94193" w:rsidP="00291C56">
      <w:r>
        <w:rPr>
          <w:rFonts w:hint="eastAsia"/>
        </w:rPr>
        <w:t xml:space="preserve">　スティックの押し込み</w:t>
      </w:r>
      <w:r w:rsidR="00334F78">
        <w:rPr>
          <w:rFonts w:hint="eastAsia"/>
        </w:rPr>
        <w:t>、デバッグモード、パラメータロードスイッチの</w:t>
      </w:r>
      <w:r>
        <w:rPr>
          <w:rFonts w:hint="eastAsia"/>
        </w:rPr>
        <w:t>詳細については、ソースコードと同階層にある</w:t>
      </w:r>
      <w:r w:rsidR="00526198">
        <w:rPr>
          <w:rFonts w:hint="eastAsia"/>
        </w:rPr>
        <w:t>「</w:t>
      </w:r>
      <w:r>
        <w:rPr>
          <w:rFonts w:hint="eastAsia"/>
        </w:rPr>
        <w:t>r</w:t>
      </w:r>
      <w:r>
        <w:t>ead_me</w:t>
      </w:r>
      <w:r>
        <w:rPr>
          <w:rFonts w:hint="eastAsia"/>
        </w:rPr>
        <w:t>.</w:t>
      </w:r>
      <w:r>
        <w:t>txt</w:t>
      </w:r>
      <w:r w:rsidR="00526198">
        <w:rPr>
          <w:rFonts w:hint="eastAsia"/>
        </w:rPr>
        <w:t>」</w:t>
      </w:r>
      <w:r>
        <w:rPr>
          <w:rFonts w:hint="eastAsia"/>
        </w:rPr>
        <w:t>を読んでください。</w:t>
      </w:r>
    </w:p>
    <w:p w14:paraId="3D7569B6" w14:textId="75479DF1" w:rsidR="00D94193" w:rsidRDefault="00334F78" w:rsidP="00334F78">
      <w:pPr>
        <w:spacing w:line="280" w:lineRule="exact"/>
      </w:pPr>
      <w:r>
        <w:br w:type="page"/>
      </w:r>
    </w:p>
    <w:p w14:paraId="65414DFC" w14:textId="10554238" w:rsidR="00D94193" w:rsidRPr="00715F25" w:rsidRDefault="00334F78" w:rsidP="00334F78">
      <w:pPr>
        <w:pStyle w:val="4"/>
        <w:rPr>
          <w:u w:val="single"/>
        </w:rPr>
      </w:pPr>
      <w:r w:rsidRPr="00715F25">
        <w:rPr>
          <w:u w:val="single"/>
        </w:rPr>
        <w:lastRenderedPageBreak/>
        <w:t>servo_ver.1.0.ino</w:t>
      </w:r>
      <w:r w:rsidRPr="00715F25">
        <w:rPr>
          <w:rFonts w:hint="eastAsia"/>
          <w:u w:val="single"/>
        </w:rPr>
        <w:t>について</w:t>
      </w:r>
    </w:p>
    <w:p w14:paraId="31DA0FCC" w14:textId="1E901225" w:rsidR="00334F78" w:rsidRDefault="00334F78" w:rsidP="00334F78">
      <w:r>
        <w:rPr>
          <w:rFonts w:hint="eastAsia"/>
        </w:rPr>
        <w:t xml:space="preserve">　基本的には参考サイトを基にコードを作成しています。特に、サーボモータへ送るコマンドの部分に関しては、完全にコピーしているだけです。（参考サイト様：</w:t>
      </w:r>
      <w:hyperlink r:id="rId22" w:history="1">
        <w:r w:rsidRPr="00715F25">
          <w:rPr>
            <w:rStyle w:val="af6"/>
            <w:color w:val="0070C0"/>
          </w:rPr>
          <w:t>https://qiita.com/kedtn/items/7174f5112d99f12ce0e7</w:t>
        </w:r>
      </w:hyperlink>
      <w:r>
        <w:rPr>
          <w:rFonts w:hint="eastAsia"/>
        </w:rPr>
        <w:t>）</w:t>
      </w:r>
    </w:p>
    <w:p w14:paraId="7DE59E9F" w14:textId="77777777" w:rsidR="00526198" w:rsidRDefault="00334F78" w:rsidP="00334F78">
      <w:r>
        <w:rPr>
          <w:rFonts w:hint="eastAsia"/>
        </w:rPr>
        <w:t xml:space="preserve">　私が作成した部分について解説します。</w:t>
      </w:r>
    </w:p>
    <w:p w14:paraId="1814DB34" w14:textId="63636743" w:rsidR="00334F78" w:rsidRDefault="00334F78" w:rsidP="00526198">
      <w:pPr>
        <w:ind w:firstLineChars="100" w:firstLine="220"/>
      </w:pPr>
      <w:r>
        <w:rPr>
          <w:rFonts w:hint="eastAsia"/>
        </w:rPr>
        <w:t>関数</w:t>
      </w:r>
      <w:r w:rsidR="00526198">
        <w:t>move_servo</w:t>
      </w:r>
      <w:r w:rsidR="00526198">
        <w:rPr>
          <w:rFonts w:hint="eastAsia"/>
        </w:rPr>
        <w:t>ではスティックの情報を取得。計算をし、そのデータを送信するだけとなっています。</w:t>
      </w:r>
    </w:p>
    <w:p w14:paraId="777D6AE6" w14:textId="588FCF2D" w:rsidR="00526198" w:rsidRDefault="00526198" w:rsidP="00526198">
      <w:pPr>
        <w:ind w:firstLineChars="100" w:firstLine="220"/>
      </w:pPr>
      <w:r>
        <w:rPr>
          <w:rFonts w:hint="eastAsia"/>
        </w:rPr>
        <w:t>関数</w:t>
      </w:r>
      <w:r>
        <w:rPr>
          <w:rFonts w:hint="eastAsia"/>
        </w:rPr>
        <w:t>c</w:t>
      </w:r>
      <w:r>
        <w:t>alc_angle</w:t>
      </w:r>
      <w:r>
        <w:rPr>
          <w:rFonts w:hint="eastAsia"/>
        </w:rPr>
        <w:t>ではスティックのアナログ値などから、サーボモータへ送る値を計算します。細かい計算式については、ソースコードと同階層にある「</w:t>
      </w:r>
      <w:r>
        <w:t>calc_angle</w:t>
      </w:r>
      <w:r>
        <w:rPr>
          <w:rFonts w:hint="eastAsia"/>
        </w:rPr>
        <w:t>について</w:t>
      </w:r>
      <w:r>
        <w:rPr>
          <w:rFonts w:hint="eastAsia"/>
        </w:rPr>
        <w:t>.</w:t>
      </w:r>
      <w:r>
        <w:t>txt</w:t>
      </w:r>
      <w:r>
        <w:rPr>
          <w:rFonts w:hint="eastAsia"/>
        </w:rPr>
        <w:t>」を読んでください。</w:t>
      </w:r>
      <w:r>
        <w:br/>
      </w:r>
      <w:r>
        <w:rPr>
          <w:rFonts w:hint="eastAsia"/>
        </w:rPr>
        <w:t xml:space="preserve">　</w:t>
      </w:r>
      <w:r>
        <w:rPr>
          <w:rFonts w:hint="eastAsia"/>
        </w:rPr>
        <w:t>c</w:t>
      </w:r>
      <w:r>
        <w:t>alc_angle</w:t>
      </w:r>
      <w:r>
        <w:rPr>
          <w:rFonts w:hint="eastAsia"/>
        </w:rPr>
        <w:t>には計算式以外に気をつけなければいけないことがあります。</w:t>
      </w:r>
      <w:r w:rsidR="00B64225">
        <w:rPr>
          <w:rFonts w:hint="eastAsia"/>
        </w:rPr>
        <w:t>計算する際の値が大きくなり、計算順序によっては値がオーバーフローします。そのため、</w:t>
      </w:r>
      <w:r w:rsidR="00B64225">
        <w:rPr>
          <w:rFonts w:hint="eastAsia"/>
        </w:rPr>
        <w:t>c</w:t>
      </w:r>
      <w:r w:rsidR="00B64225">
        <w:t>alc_angle</w:t>
      </w:r>
      <w:r w:rsidR="00B64225">
        <w:rPr>
          <w:rFonts w:hint="eastAsia"/>
        </w:rPr>
        <w:t>の計算式を変更する場合はそこに注意してください。また、挙動が変化した場合は、デバック用とコメントを残したところを使用して、送信値が正常かどうか判断してください。異常の場合は、</w:t>
      </w:r>
      <w:r w:rsidR="00B64225">
        <w:rPr>
          <w:rFonts w:hint="eastAsia"/>
        </w:rPr>
        <w:t>(</w:t>
      </w:r>
      <w:r w:rsidR="00B64225">
        <w:t>)</w:t>
      </w:r>
      <w:r w:rsidR="00B64225">
        <w:rPr>
          <w:rFonts w:hint="eastAsia"/>
        </w:rPr>
        <w:t>をつけて計算順を変化させるか、型を変えてオーバーフローしない型の使用をしてください。</w:t>
      </w:r>
    </w:p>
    <w:p w14:paraId="7C5B57EA" w14:textId="77777777" w:rsidR="00B64225" w:rsidRDefault="00B64225" w:rsidP="00B64225">
      <w:pPr>
        <w:ind w:left="220" w:hangingChars="100" w:hanging="220"/>
      </w:pPr>
      <w:r>
        <w:rPr>
          <w:rFonts w:hint="eastAsia"/>
        </w:rPr>
        <w:t xml:space="preserve">　関数</w:t>
      </w:r>
      <w:r>
        <w:rPr>
          <w:rFonts w:hint="eastAsia"/>
        </w:rPr>
        <w:t>i</w:t>
      </w:r>
      <w:r>
        <w:t>cs_set_id</w:t>
      </w:r>
      <w:r>
        <w:rPr>
          <w:rFonts w:hint="eastAsia"/>
        </w:rPr>
        <w:t>はサーボモータへ</w:t>
      </w:r>
      <w:r>
        <w:rPr>
          <w:rFonts w:hint="eastAsia"/>
        </w:rPr>
        <w:t>I</w:t>
      </w:r>
      <w:r>
        <w:t>D</w:t>
      </w:r>
      <w:r>
        <w:rPr>
          <w:rFonts w:hint="eastAsia"/>
        </w:rPr>
        <w:t>の書き込みをするものです。</w:t>
      </w:r>
    </w:p>
    <w:p w14:paraId="685029CF" w14:textId="3865592E" w:rsidR="00B64225" w:rsidRDefault="00B64225" w:rsidP="00B64225">
      <w:pPr>
        <w:ind w:left="226" w:hangingChars="100" w:hanging="226"/>
      </w:pPr>
      <w:r w:rsidRPr="00B64225">
        <w:rPr>
          <w:rFonts w:hint="eastAsia"/>
          <w:b/>
          <w:bCs/>
          <w:color w:val="FF0000"/>
          <w:u w:val="single"/>
        </w:rPr>
        <w:t>注意</w:t>
      </w:r>
      <w:r>
        <w:rPr>
          <w:b/>
          <w:bCs/>
          <w:color w:val="FF0000"/>
          <w:u w:val="single"/>
        </w:rPr>
        <w:br/>
      </w:r>
      <w:r>
        <w:rPr>
          <w:rFonts w:hint="eastAsia"/>
        </w:rPr>
        <w:t>サーボモータへの</w:t>
      </w:r>
      <w:r>
        <w:rPr>
          <w:rFonts w:hint="eastAsia"/>
        </w:rPr>
        <w:t>ID</w:t>
      </w:r>
      <w:r>
        <w:rPr>
          <w:rFonts w:hint="eastAsia"/>
        </w:rPr>
        <w:t>書き込み時は注意が必要です。接続しているサーボモータ全てへ</w:t>
      </w:r>
      <w:r w:rsidR="00B809E3">
        <w:rPr>
          <w:rFonts w:hint="eastAsia"/>
        </w:rPr>
        <w:t>I</w:t>
      </w:r>
      <w:r w:rsidR="00B809E3">
        <w:t>D</w:t>
      </w:r>
      <w:r w:rsidR="00B809E3">
        <w:rPr>
          <w:rFonts w:hint="eastAsia"/>
        </w:rPr>
        <w:t>の書き込みがされるからです。そのため、この関数を使用する際は、サーボモータへの接続を切断してください。物理的に切断してもいいですが、基板上の</w:t>
      </w:r>
      <w:r w:rsidR="00B809E3">
        <w:rPr>
          <w:rFonts w:hint="eastAsia"/>
        </w:rPr>
        <w:t>S</w:t>
      </w:r>
      <w:r w:rsidR="00B809E3">
        <w:t>ervo selector</w:t>
      </w:r>
      <w:r w:rsidR="00B809E3">
        <w:rPr>
          <w:rFonts w:hint="eastAsia"/>
        </w:rPr>
        <w:t>スイッチを使用して切断しても</w:t>
      </w:r>
      <w:r w:rsidR="00B809E3">
        <w:rPr>
          <w:rFonts w:hint="eastAsia"/>
        </w:rPr>
        <w:t>OK</w:t>
      </w:r>
      <w:r w:rsidR="00B809E3">
        <w:rPr>
          <w:rFonts w:hint="eastAsia"/>
        </w:rPr>
        <w:t>です。</w:t>
      </w:r>
    </w:p>
    <w:p w14:paraId="5314E1B8" w14:textId="77777777" w:rsidR="00B809E3" w:rsidRDefault="00B809E3" w:rsidP="00291C56">
      <w:r>
        <w:rPr>
          <w:rFonts w:hint="eastAsia"/>
        </w:rPr>
        <w:t>現状ある関数は少ないですが、必要に応じてコマンドを増やしてください。コマンドは</w:t>
      </w:r>
      <w:r>
        <w:rPr>
          <w:rFonts w:hint="eastAsia"/>
        </w:rPr>
        <w:t>I</w:t>
      </w:r>
      <w:r>
        <w:t>CS3.5</w:t>
      </w:r>
      <w:r>
        <w:rPr>
          <w:rFonts w:hint="eastAsia"/>
        </w:rPr>
        <w:t>のソフトウェアマニュアルと、参考サイトを使用すれば作成できるはずです。</w:t>
      </w:r>
    </w:p>
    <w:p w14:paraId="0D9FAF62" w14:textId="32247F9B" w:rsidR="00D94193" w:rsidRPr="00715F25" w:rsidRDefault="00B809E3" w:rsidP="00B809E3">
      <w:pPr>
        <w:pStyle w:val="4"/>
        <w:rPr>
          <w:u w:val="single"/>
        </w:rPr>
      </w:pPr>
      <w:r w:rsidRPr="00715F25">
        <w:rPr>
          <w:u w:val="single"/>
        </w:rPr>
        <w:t>analog_stick_ver.1.0.ino</w:t>
      </w:r>
      <w:r w:rsidRPr="00715F25">
        <w:rPr>
          <w:rFonts w:hint="eastAsia"/>
          <w:u w:val="single"/>
        </w:rPr>
        <w:t>について</w:t>
      </w:r>
    </w:p>
    <w:p w14:paraId="3D401D26" w14:textId="1ED19D40" w:rsidR="00B809E3" w:rsidRDefault="00B809E3" w:rsidP="00B809E3">
      <w:r>
        <w:rPr>
          <w:rFonts w:hint="eastAsia"/>
        </w:rPr>
        <w:t xml:space="preserve">　ここでは、スティックのスイッチがつながっているピンの初期化用の</w:t>
      </w:r>
      <w:r>
        <w:rPr>
          <w:rFonts w:hint="eastAsia"/>
        </w:rPr>
        <w:t>i</w:t>
      </w:r>
      <w:r>
        <w:t>nit_stick</w:t>
      </w:r>
      <w:r>
        <w:rPr>
          <w:rFonts w:hint="eastAsia"/>
        </w:rPr>
        <w:t>。そして、スティックの各種状態値を取得する</w:t>
      </w:r>
      <w:r>
        <w:rPr>
          <w:rFonts w:hint="eastAsia"/>
        </w:rPr>
        <w:t>s</w:t>
      </w:r>
      <w:r>
        <w:t>tick_state</w:t>
      </w:r>
      <w:r>
        <w:rPr>
          <w:rFonts w:hint="eastAsia"/>
        </w:rPr>
        <w:t>のみ記述してい</w:t>
      </w:r>
      <w:r w:rsidR="00D27D99">
        <w:rPr>
          <w:rFonts w:hint="eastAsia"/>
        </w:rPr>
        <w:t>ます</w:t>
      </w:r>
      <w:r>
        <w:rPr>
          <w:rFonts w:hint="eastAsia"/>
        </w:rPr>
        <w:t>。</w:t>
      </w:r>
    </w:p>
    <w:p w14:paraId="6A8A511A" w14:textId="26CAE388" w:rsidR="00D27D99" w:rsidRPr="00715F25" w:rsidRDefault="00D27D99" w:rsidP="00D27D99">
      <w:pPr>
        <w:pStyle w:val="4"/>
        <w:rPr>
          <w:u w:val="single"/>
        </w:rPr>
      </w:pPr>
      <w:r w:rsidRPr="00715F25">
        <w:rPr>
          <w:u w:val="single"/>
        </w:rPr>
        <w:t>command_line_ver.1.0.ino</w:t>
      </w:r>
      <w:r w:rsidRPr="00715F25">
        <w:rPr>
          <w:rFonts w:hint="eastAsia"/>
          <w:u w:val="single"/>
        </w:rPr>
        <w:t>について</w:t>
      </w:r>
    </w:p>
    <w:p w14:paraId="58708D46" w14:textId="17344562" w:rsidR="00D27D99" w:rsidRDefault="00D27D99" w:rsidP="00D27D99">
      <w:r>
        <w:rPr>
          <w:rFonts w:hint="eastAsia"/>
        </w:rPr>
        <w:t xml:space="preserve">　コマンドラインは、デバッグモード中に</w:t>
      </w:r>
      <w:r>
        <w:rPr>
          <w:rFonts w:hint="eastAsia"/>
        </w:rPr>
        <w:t>A</w:t>
      </w:r>
      <w:r>
        <w:t>rduino</w:t>
      </w:r>
      <w:r>
        <w:rPr>
          <w:rFonts w:hint="eastAsia"/>
        </w:rPr>
        <w:t>と対話形式でやり取りするためのものです。</w:t>
      </w:r>
    </w:p>
    <w:p w14:paraId="4B568B74" w14:textId="35F976B2" w:rsidR="00D27D99" w:rsidRDefault="00D27D99" w:rsidP="00D27D99">
      <w:r>
        <w:rPr>
          <w:rFonts w:hint="eastAsia"/>
        </w:rPr>
        <w:t xml:space="preserve">　システム自体は単純で</w:t>
      </w:r>
      <w:r w:rsidR="00733FAA">
        <w:rPr>
          <w:rFonts w:hint="eastAsia"/>
        </w:rPr>
        <w:t>す。</w:t>
      </w:r>
      <w:r w:rsidR="00733FAA">
        <w:rPr>
          <w:rFonts w:hint="eastAsia"/>
        </w:rPr>
        <w:t>c</w:t>
      </w:r>
      <w:r w:rsidR="00733FAA">
        <w:t>mdline</w:t>
      </w:r>
      <w:r w:rsidR="00733FAA">
        <w:rPr>
          <w:rFonts w:hint="eastAsia"/>
        </w:rPr>
        <w:t>関数は、まずシリアル通信の受信をおこない</w:t>
      </w:r>
      <w:r w:rsidR="007C7E72">
        <w:rPr>
          <w:rFonts w:hint="eastAsia"/>
        </w:rPr>
        <w:t>、コマンドの取得をします。その後に、そのコマンドに対応する関数が存在するかを検索します。存在すれば</w:t>
      </w:r>
      <w:r w:rsidR="006D3E6D">
        <w:rPr>
          <w:rFonts w:hint="eastAsia"/>
        </w:rPr>
        <w:t>その関数を実行します。</w:t>
      </w:r>
    </w:p>
    <w:p w14:paraId="02D58B69" w14:textId="1694CC15" w:rsidR="006D3E6D" w:rsidRDefault="006D3E6D" w:rsidP="006D3E6D">
      <w:r>
        <w:rPr>
          <w:rFonts w:hint="eastAsia"/>
        </w:rPr>
        <w:t xml:space="preserve">　コマンドを追加したい場合は、上部の「</w:t>
      </w:r>
      <w:r>
        <w:rPr>
          <w:rFonts w:hint="eastAsia"/>
        </w:rPr>
        <w:t>C</w:t>
      </w:r>
      <w:r>
        <w:t>OMMAND_TOTAL_NUM</w:t>
      </w:r>
      <w:r>
        <w:rPr>
          <w:rFonts w:hint="eastAsia"/>
        </w:rPr>
        <w:t>」を適宜増やし、コマンドテーブルにコマンドを追加。コマンド関数を作成し、コマンドが実行された際の処理内容を関数内に記述してください。</w:t>
      </w:r>
    </w:p>
    <w:p w14:paraId="65660FC7" w14:textId="77777777" w:rsidR="006D3E6D" w:rsidRDefault="006D3E6D">
      <w:pPr>
        <w:spacing w:line="280" w:lineRule="exact"/>
      </w:pPr>
      <w:r>
        <w:br w:type="page"/>
      </w:r>
    </w:p>
    <w:p w14:paraId="7FDB2E86" w14:textId="4BB8B62A" w:rsidR="006D3E6D" w:rsidRPr="00715F25" w:rsidRDefault="006D3E6D" w:rsidP="006D3E6D">
      <w:pPr>
        <w:pStyle w:val="4"/>
        <w:rPr>
          <w:u w:val="single"/>
        </w:rPr>
      </w:pPr>
      <w:r w:rsidRPr="00715F25">
        <w:rPr>
          <w:u w:val="single"/>
        </w:rPr>
        <w:lastRenderedPageBreak/>
        <w:t>memory_ver.1.0.ino</w:t>
      </w:r>
      <w:r w:rsidRPr="00715F25">
        <w:rPr>
          <w:rFonts w:hint="eastAsia"/>
          <w:u w:val="single"/>
        </w:rPr>
        <w:t>について</w:t>
      </w:r>
    </w:p>
    <w:p w14:paraId="65BD8FC3" w14:textId="7F4AD8F5" w:rsidR="006D3E6D" w:rsidRDefault="006D3E6D" w:rsidP="006D3E6D">
      <w:r>
        <w:rPr>
          <w:rFonts w:hint="eastAsia"/>
        </w:rPr>
        <w:t xml:space="preserve">　</w:t>
      </w:r>
      <w:r>
        <w:rPr>
          <w:rFonts w:hint="eastAsia"/>
        </w:rPr>
        <w:t>A</w:t>
      </w:r>
      <w:r>
        <w:t>rduino</w:t>
      </w:r>
      <w:r>
        <w:rPr>
          <w:rFonts w:hint="eastAsia"/>
        </w:rPr>
        <w:t>内部には不揮発性メモリがあり、</w:t>
      </w:r>
      <w:r>
        <w:rPr>
          <w:rFonts w:hint="eastAsia"/>
        </w:rPr>
        <w:t>E</w:t>
      </w:r>
      <w:r>
        <w:t>EPROM</w:t>
      </w:r>
      <w:r>
        <w:rPr>
          <w:rFonts w:hint="eastAsia"/>
        </w:rPr>
        <w:t>の各種関数を使用して書き込みと読み込みができるようになっています。不揮発性なので電源を落としても値を保持</w:t>
      </w:r>
      <w:r w:rsidR="001B70BC">
        <w:rPr>
          <w:rFonts w:hint="eastAsia"/>
        </w:rPr>
        <w:t>できるので、いちいち</w:t>
      </w:r>
      <w:r w:rsidR="001B70BC">
        <w:t>Arduino</w:t>
      </w:r>
      <w:r w:rsidR="001B70BC">
        <w:rPr>
          <w:rFonts w:hint="eastAsia"/>
        </w:rPr>
        <w:t>へプログラムを書き込むことなくパラメータの変更をさせることができます。</w:t>
      </w:r>
    </w:p>
    <w:p w14:paraId="6B1A618D" w14:textId="2A7DFD9D" w:rsidR="001B70BC" w:rsidRDefault="001B70BC" w:rsidP="001B70BC">
      <w:r>
        <w:rPr>
          <w:rFonts w:hint="eastAsia"/>
        </w:rPr>
        <w:t xml:space="preserve">　関数</w:t>
      </w:r>
      <w:r>
        <w:rPr>
          <w:rFonts w:hint="eastAsia"/>
        </w:rPr>
        <w:t>s</w:t>
      </w:r>
      <w:r>
        <w:t>ave_parameters</w:t>
      </w:r>
      <w:r>
        <w:rPr>
          <w:rFonts w:hint="eastAsia"/>
        </w:rPr>
        <w:t>では各種パラメータを保存することが、関数</w:t>
      </w:r>
      <w:r>
        <w:rPr>
          <w:rFonts w:hint="eastAsia"/>
        </w:rPr>
        <w:t>l</w:t>
      </w:r>
      <w:r>
        <w:t>oad_parameters</w:t>
      </w:r>
      <w:r>
        <w:rPr>
          <w:rFonts w:hint="eastAsia"/>
        </w:rPr>
        <w:t>では各種パラメータを</w:t>
      </w:r>
      <w:r>
        <w:rPr>
          <w:rFonts w:hint="eastAsia"/>
        </w:rPr>
        <w:t>R</w:t>
      </w:r>
      <w:r>
        <w:t>OM</w:t>
      </w:r>
      <w:r>
        <w:rPr>
          <w:rFonts w:hint="eastAsia"/>
        </w:rPr>
        <w:t>から読み取ることができます。</w:t>
      </w:r>
    </w:p>
    <w:p w14:paraId="3E773651" w14:textId="50EF60C1" w:rsidR="007668CA" w:rsidRPr="00715F25" w:rsidRDefault="000A25C6" w:rsidP="000A25C6">
      <w:pPr>
        <w:pStyle w:val="4"/>
        <w:rPr>
          <w:u w:val="single"/>
        </w:rPr>
      </w:pPr>
      <w:r w:rsidRPr="00715F25">
        <w:rPr>
          <w:rFonts w:hint="eastAsia"/>
          <w:u w:val="single"/>
        </w:rPr>
        <w:t>既知のバグ</w:t>
      </w:r>
    </w:p>
    <w:p w14:paraId="7183F671" w14:textId="09C94F95" w:rsidR="000A25C6" w:rsidRDefault="000A25C6" w:rsidP="00715F25">
      <w:pPr>
        <w:pStyle w:val="af5"/>
        <w:numPr>
          <w:ilvl w:val="0"/>
          <w:numId w:val="21"/>
        </w:numPr>
        <w:ind w:leftChars="0" w:hanging="278"/>
      </w:pPr>
      <w:r>
        <w:t>command_line_ver.1.0.ino</w:t>
      </w:r>
      <w:r>
        <w:rPr>
          <w:rFonts w:hint="eastAsia"/>
        </w:rPr>
        <w:t>の</w:t>
      </w:r>
      <w:r>
        <w:rPr>
          <w:rFonts w:hint="eastAsia"/>
        </w:rPr>
        <w:t>h</w:t>
      </w:r>
      <w:r>
        <w:t>elp</w:t>
      </w:r>
      <w:r>
        <w:rPr>
          <w:rFonts w:hint="eastAsia"/>
        </w:rPr>
        <w:t>関数ですが、現在はコマンドリストを開く機能は搭載されていません。</w:t>
      </w:r>
    </w:p>
    <w:p w14:paraId="0AFEC626" w14:textId="1272B55C" w:rsidR="000A25C6" w:rsidRDefault="000A25C6" w:rsidP="00715F25">
      <w:pPr>
        <w:pStyle w:val="af5"/>
        <w:numPr>
          <w:ilvl w:val="0"/>
          <w:numId w:val="21"/>
        </w:numPr>
        <w:ind w:leftChars="0" w:hanging="278"/>
      </w:pPr>
      <w:r>
        <w:rPr>
          <w:rFonts w:hint="eastAsia"/>
        </w:rPr>
        <w:t>c</w:t>
      </w:r>
      <w:r>
        <w:t>ommand_line_ver.1.0.ino</w:t>
      </w:r>
      <w:r>
        <w:rPr>
          <w:rFonts w:hint="eastAsia"/>
        </w:rPr>
        <w:t>には、現在</w:t>
      </w:r>
      <w:r>
        <w:rPr>
          <w:rFonts w:hint="eastAsia"/>
        </w:rPr>
        <w:t>c</w:t>
      </w:r>
      <w:r>
        <w:t>enterPS_x, centerPS_y</w:t>
      </w:r>
      <w:r>
        <w:rPr>
          <w:rFonts w:hint="eastAsia"/>
        </w:rPr>
        <w:t>,</w:t>
      </w:r>
      <w:r>
        <w:t xml:space="preserve"> speed, stretch</w:t>
      </w:r>
      <w:r>
        <w:rPr>
          <w:rFonts w:hint="eastAsia"/>
        </w:rPr>
        <w:t>を変更する関数は搭載されていません。</w:t>
      </w:r>
    </w:p>
    <w:p w14:paraId="55A45426" w14:textId="787A3464" w:rsidR="000A25C6" w:rsidRPr="000A25C6" w:rsidRDefault="000A25C6" w:rsidP="00715F25">
      <w:pPr>
        <w:pStyle w:val="af5"/>
        <w:numPr>
          <w:ilvl w:val="0"/>
          <w:numId w:val="21"/>
        </w:numPr>
        <w:ind w:leftChars="0" w:hanging="278"/>
      </w:pPr>
      <w:r>
        <w:rPr>
          <w:rFonts w:hint="eastAsia"/>
        </w:rPr>
        <w:t>c</w:t>
      </w:r>
      <w:r>
        <w:t>ommand_line_ver.1.0.ino</w:t>
      </w:r>
      <w:r>
        <w:rPr>
          <w:rFonts w:hint="eastAsia"/>
        </w:rPr>
        <w:t>には、現在</w:t>
      </w:r>
      <w:r>
        <w:rPr>
          <w:rFonts w:hint="eastAsia"/>
        </w:rPr>
        <w:t>s</w:t>
      </w:r>
      <w:r>
        <w:t>tretch, speed</w:t>
      </w:r>
      <w:r>
        <w:rPr>
          <w:rFonts w:hint="eastAsia"/>
        </w:rPr>
        <w:t>をサーボモータへ書き込む関数は搭載されていません。</w:t>
      </w:r>
    </w:p>
    <w:p w14:paraId="553734A9" w14:textId="1A4C663A" w:rsidR="001B70BC" w:rsidRDefault="001B70BC">
      <w:pPr>
        <w:spacing w:line="280" w:lineRule="exact"/>
      </w:pPr>
      <w:r>
        <w:br w:type="page"/>
      </w:r>
    </w:p>
    <w:p w14:paraId="7FFA862C" w14:textId="48FA54A6" w:rsidR="001B70BC" w:rsidRDefault="001B70BC">
      <w:pPr>
        <w:spacing w:line="280" w:lineRule="exact"/>
      </w:pPr>
    </w:p>
    <w:p w14:paraId="468E3826" w14:textId="61F8BF2E" w:rsidR="001B70BC" w:rsidRDefault="001B70BC" w:rsidP="001B70BC">
      <w:pPr>
        <w:pStyle w:val="2"/>
      </w:pPr>
      <w:r>
        <w:rPr>
          <w:rFonts w:hint="eastAsia"/>
        </w:rPr>
        <w:t>使用方法について</w:t>
      </w:r>
    </w:p>
    <w:p w14:paraId="1ECB3AE1" w14:textId="0DDA1431" w:rsidR="001B70BC" w:rsidRDefault="001B70BC" w:rsidP="001B70BC">
      <w:r>
        <w:rPr>
          <w:rFonts w:hint="eastAsia"/>
        </w:rPr>
        <w:t xml:space="preserve">　本当は最初に書くべきでしたが、最後になってしまい申し訳ありません。基本的な使用方法は順に。副次的な機能は箇条書きで記述します。</w:t>
      </w:r>
    </w:p>
    <w:p w14:paraId="17DFF32B" w14:textId="3F664841" w:rsidR="001B70BC" w:rsidRDefault="001B70BC" w:rsidP="00715F25">
      <w:pPr>
        <w:pStyle w:val="af5"/>
        <w:numPr>
          <w:ilvl w:val="0"/>
          <w:numId w:val="18"/>
        </w:numPr>
        <w:ind w:leftChars="0" w:hanging="278"/>
      </w:pPr>
      <w:r>
        <w:rPr>
          <w:rFonts w:hint="eastAsia"/>
        </w:rPr>
        <w:t>操舵基板とスティック。操舵基板と</w:t>
      </w:r>
      <w:r w:rsidR="00C670CD">
        <w:rPr>
          <w:rFonts w:hint="eastAsia"/>
        </w:rPr>
        <w:t>メイン基板。操舵基板と尾翼の変換基盤。尾翼の変換基盤とサーボモータ。この</w:t>
      </w:r>
      <w:r w:rsidR="00C670CD">
        <w:rPr>
          <w:rFonts w:hint="eastAsia"/>
        </w:rPr>
        <w:t>4</w:t>
      </w:r>
      <w:r w:rsidR="00C670CD">
        <w:rPr>
          <w:rFonts w:hint="eastAsia"/>
        </w:rPr>
        <w:t>つを接続します。</w:t>
      </w:r>
      <w:r w:rsidR="00C670CD">
        <w:rPr>
          <w:rFonts w:hint="eastAsia"/>
        </w:rPr>
        <w:t>(</w:t>
      </w:r>
      <w:r w:rsidR="00C670CD">
        <w:rPr>
          <w:rFonts w:hint="eastAsia"/>
        </w:rPr>
        <w:t>この他にも接続するものがあったら適宜接続を</w:t>
      </w:r>
      <w:r w:rsidR="00C670CD">
        <w:t>)</w:t>
      </w:r>
    </w:p>
    <w:p w14:paraId="615E8D05" w14:textId="6FA276D1" w:rsidR="00C670CD" w:rsidRDefault="00C670CD" w:rsidP="00715F25">
      <w:pPr>
        <w:pStyle w:val="af5"/>
        <w:numPr>
          <w:ilvl w:val="0"/>
          <w:numId w:val="18"/>
        </w:numPr>
        <w:ind w:leftChars="0" w:hanging="278"/>
      </w:pPr>
      <w:r>
        <w:rPr>
          <w:rFonts w:hint="eastAsia"/>
        </w:rPr>
        <w:t>すると、メイン基板からの給電で</w:t>
      </w:r>
      <w:r>
        <w:rPr>
          <w:rFonts w:hint="eastAsia"/>
        </w:rPr>
        <w:t>A</w:t>
      </w:r>
      <w:r>
        <w:t>rduino</w:t>
      </w:r>
      <w:r>
        <w:rPr>
          <w:rFonts w:hint="eastAsia"/>
        </w:rPr>
        <w:t>が起動するので、操作ができるようになります。</w:t>
      </w:r>
    </w:p>
    <w:p w14:paraId="55AA5735" w14:textId="4EE95DA4" w:rsidR="00C670CD" w:rsidRDefault="00C670CD" w:rsidP="00715F25">
      <w:pPr>
        <w:pStyle w:val="af5"/>
        <w:numPr>
          <w:ilvl w:val="1"/>
          <w:numId w:val="18"/>
        </w:numPr>
        <w:ind w:leftChars="0" w:hanging="273"/>
      </w:pPr>
      <w:r>
        <w:rPr>
          <w:rFonts w:hint="eastAsia"/>
        </w:rPr>
        <w:t>パラメータを読み込む場合は、デバッグモード移行スイッチ</w:t>
      </w:r>
      <w:r>
        <w:rPr>
          <w:rFonts w:hint="eastAsia"/>
        </w:rPr>
        <w:t>(</w:t>
      </w:r>
      <w:r>
        <w:t>SW4)</w:t>
      </w:r>
      <w:r>
        <w:rPr>
          <w:rFonts w:hint="eastAsia"/>
        </w:rPr>
        <w:t>を押してデバッグモードに移行します。その後、パラメータ読み込みスイッチ</w:t>
      </w:r>
      <w:r>
        <w:rPr>
          <w:rFonts w:hint="eastAsia"/>
        </w:rPr>
        <w:t>(</w:t>
      </w:r>
      <w:r>
        <w:t>SW3)</w:t>
      </w:r>
      <w:r>
        <w:rPr>
          <w:rFonts w:hint="eastAsia"/>
        </w:rPr>
        <w:t>を押して読み込みを行います。</w:t>
      </w:r>
    </w:p>
    <w:p w14:paraId="6BF9FEC6" w14:textId="49C135E7" w:rsidR="00C670CD" w:rsidRDefault="00C670CD" w:rsidP="00715F25">
      <w:pPr>
        <w:pStyle w:val="af5"/>
        <w:numPr>
          <w:ilvl w:val="1"/>
          <w:numId w:val="18"/>
        </w:numPr>
        <w:ind w:leftChars="0" w:hanging="273"/>
      </w:pPr>
      <w:r>
        <w:rPr>
          <w:rFonts w:hint="eastAsia"/>
        </w:rPr>
        <w:t>スティックの中央値を変更したい場合はスティックを押し込みます。押し込んだら、スティックを中央に戻すか、</w:t>
      </w:r>
      <w:r>
        <w:rPr>
          <w:rFonts w:hint="eastAsia"/>
        </w:rPr>
        <w:t>1</w:t>
      </w:r>
      <w:r>
        <w:rPr>
          <w:rFonts w:hint="eastAsia"/>
        </w:rPr>
        <w:t>秒経過すると、押し込んだ場所を中央としてサーボモータを操作することができるようになります。</w:t>
      </w:r>
    </w:p>
    <w:p w14:paraId="48BDC2C1" w14:textId="6E1726A9" w:rsidR="00EC5FF4" w:rsidRDefault="00FD2624" w:rsidP="00715F25">
      <w:pPr>
        <w:pStyle w:val="af5"/>
        <w:numPr>
          <w:ilvl w:val="1"/>
          <w:numId w:val="18"/>
        </w:numPr>
        <w:ind w:leftChars="0" w:hanging="273"/>
      </w:pPr>
      <w:r>
        <w:t>PC</w:t>
      </w:r>
      <w:r>
        <w:rPr>
          <w:rFonts w:hint="eastAsia"/>
        </w:rPr>
        <w:t>とシリアル通信する場合は、シリアル変換基板と</w:t>
      </w:r>
      <w:r>
        <w:rPr>
          <w:rFonts w:hint="eastAsia"/>
        </w:rPr>
        <w:t>P</w:t>
      </w:r>
      <w:r>
        <w:t>C</w:t>
      </w:r>
      <w:r>
        <w:rPr>
          <w:rFonts w:hint="eastAsia"/>
        </w:rPr>
        <w:t>を、シリアル変換基板と操舵基板を接続して、デバッグモードを</w:t>
      </w:r>
      <w:r>
        <w:rPr>
          <w:rFonts w:hint="eastAsia"/>
        </w:rPr>
        <w:t>O</w:t>
      </w:r>
      <w:r>
        <w:t>N</w:t>
      </w:r>
      <w:r>
        <w:rPr>
          <w:rFonts w:hint="eastAsia"/>
        </w:rPr>
        <w:t>してください。そうすることで、コマンドラインが有効化されてコマンドによる操作ができます。</w:t>
      </w:r>
      <w:r w:rsidR="00EC5FF4">
        <w:br/>
      </w:r>
      <w:r w:rsidR="00EC5FF4">
        <w:rPr>
          <w:rFonts w:hint="eastAsia"/>
        </w:rPr>
        <w:t>なお、</w:t>
      </w:r>
      <w:r w:rsidR="00EC5FF4">
        <w:t>PC</w:t>
      </w:r>
      <w:r w:rsidR="00EC5FF4">
        <w:rPr>
          <w:rFonts w:hint="eastAsia"/>
        </w:rPr>
        <w:t>と</w:t>
      </w:r>
      <w:r w:rsidR="00EC5FF4">
        <w:rPr>
          <w:rFonts w:hint="eastAsia"/>
        </w:rPr>
        <w:t>A</w:t>
      </w:r>
      <w:r w:rsidR="00EC5FF4">
        <w:t>rduino</w:t>
      </w:r>
      <w:r w:rsidR="00EC5FF4">
        <w:rPr>
          <w:rFonts w:hint="eastAsia"/>
        </w:rPr>
        <w:t>でシリアル通信する場合ですが、</w:t>
      </w:r>
      <w:r w:rsidR="00EC5FF4">
        <w:rPr>
          <w:rFonts w:hint="eastAsia"/>
        </w:rPr>
        <w:t>P</w:t>
      </w:r>
      <w:r w:rsidR="00EC5FF4">
        <w:t>C</w:t>
      </w:r>
      <w:r w:rsidR="00EC5FF4">
        <w:rPr>
          <w:rFonts w:hint="eastAsia"/>
        </w:rPr>
        <w:t>のシリアル通信のターミナルは</w:t>
      </w:r>
      <w:r w:rsidR="00EC5FF4">
        <w:rPr>
          <w:rFonts w:hint="eastAsia"/>
        </w:rPr>
        <w:t>A</w:t>
      </w:r>
      <w:r w:rsidR="00EC5FF4">
        <w:t>rduino</w:t>
      </w:r>
      <w:r w:rsidR="00EC5FF4">
        <w:rPr>
          <w:rFonts w:hint="eastAsia"/>
        </w:rPr>
        <w:t>の</w:t>
      </w:r>
      <w:r w:rsidR="00EC5FF4">
        <w:rPr>
          <w:rFonts w:hint="eastAsia"/>
        </w:rPr>
        <w:t>I</w:t>
      </w:r>
      <w:r w:rsidR="00EC5FF4">
        <w:t>DE</w:t>
      </w:r>
      <w:r w:rsidR="00EC5FF4">
        <w:rPr>
          <w:rFonts w:hint="eastAsia"/>
        </w:rPr>
        <w:t>のシリアルモニタを使用してください。</w:t>
      </w:r>
      <w:r w:rsidR="00EC5FF4">
        <w:br/>
        <w:t>COM</w:t>
      </w:r>
      <w:r w:rsidR="00EC5FF4">
        <w:rPr>
          <w:rFonts w:hint="eastAsia"/>
        </w:rPr>
        <w:t>ポートをシリアル変換基板のものに設定してシリアルモニタを起動すれば</w:t>
      </w:r>
      <w:r w:rsidR="00EC5FF4">
        <w:rPr>
          <w:rFonts w:hint="eastAsia"/>
        </w:rPr>
        <w:t>O</w:t>
      </w:r>
      <w:r w:rsidR="00EC5FF4">
        <w:t>K</w:t>
      </w:r>
      <w:r w:rsidR="00EC5FF4">
        <w:rPr>
          <w:rFonts w:hint="eastAsia"/>
        </w:rPr>
        <w:t>です。</w:t>
      </w:r>
    </w:p>
    <w:p w14:paraId="2C1D6031" w14:textId="0FAA319A" w:rsidR="00C670CD" w:rsidRPr="00715F25" w:rsidRDefault="00FD2624" w:rsidP="00FD2624">
      <w:pPr>
        <w:pStyle w:val="4"/>
        <w:rPr>
          <w:u w:val="single"/>
        </w:rPr>
      </w:pPr>
      <w:r w:rsidRPr="00715F25">
        <w:rPr>
          <w:rFonts w:hint="eastAsia"/>
          <w:u w:val="single"/>
        </w:rPr>
        <w:t>備考</w:t>
      </w:r>
      <w:r w:rsidRPr="00715F25">
        <w:rPr>
          <w:rFonts w:hint="eastAsia"/>
          <w:u w:val="single"/>
        </w:rPr>
        <w:t>(</w:t>
      </w:r>
      <w:r w:rsidRPr="00715F25">
        <w:rPr>
          <w:rFonts w:hint="eastAsia"/>
          <w:u w:val="single"/>
        </w:rPr>
        <w:t>注意点など</w:t>
      </w:r>
      <w:r w:rsidRPr="00715F25">
        <w:rPr>
          <w:rFonts w:hint="eastAsia"/>
          <w:u w:val="single"/>
        </w:rPr>
        <w:t>)</w:t>
      </w:r>
    </w:p>
    <w:p w14:paraId="0F3D9D1E" w14:textId="7E6BA9CC" w:rsidR="00FD2624" w:rsidRDefault="009F06C6" w:rsidP="009F06C6">
      <w:r>
        <w:rPr>
          <w:rFonts w:hint="eastAsia"/>
        </w:rPr>
        <w:t>まず、</w:t>
      </w:r>
      <w:r w:rsidR="007668CA">
        <w:rPr>
          <w:rFonts w:hint="eastAsia"/>
        </w:rPr>
        <w:t>注意して欲しいのが、サーボモータへ</w:t>
      </w:r>
      <w:r w:rsidR="007668CA">
        <w:rPr>
          <w:rFonts w:hint="eastAsia"/>
        </w:rPr>
        <w:t>I</w:t>
      </w:r>
      <w:r w:rsidR="007668CA">
        <w:t>D</w:t>
      </w:r>
      <w:r w:rsidR="007668CA">
        <w:rPr>
          <w:rFonts w:hint="eastAsia"/>
        </w:rPr>
        <w:t>を書き込むときは、書き込みたいサーボモータのみ接続するようにしてください。両方接続したままだと、両方へ書き込みが行われてしまいます。</w:t>
      </w:r>
    </w:p>
    <w:p w14:paraId="035DF84A" w14:textId="35046FCD" w:rsidR="007668CA" w:rsidRDefault="007668CA" w:rsidP="009F06C6">
      <w:r>
        <w:rPr>
          <w:rFonts w:hint="eastAsia"/>
        </w:rPr>
        <w:t>次は</w:t>
      </w:r>
      <w:r>
        <w:rPr>
          <w:rFonts w:hint="eastAsia"/>
        </w:rPr>
        <w:t>S</w:t>
      </w:r>
      <w:r>
        <w:t>ervo</w:t>
      </w:r>
      <w:r>
        <w:rPr>
          <w:rFonts w:hint="eastAsia"/>
        </w:rPr>
        <w:t>↔</w:t>
      </w:r>
      <w:r>
        <w:t>PC</w:t>
      </w:r>
      <w:r>
        <w:rPr>
          <w:rFonts w:hint="eastAsia"/>
        </w:rPr>
        <w:t>スライドスイッチですが、コレが</w:t>
      </w:r>
      <w:r>
        <w:rPr>
          <w:rFonts w:hint="eastAsia"/>
        </w:rPr>
        <w:t>P</w:t>
      </w:r>
      <w:r>
        <w:t>C</w:t>
      </w:r>
      <w:r>
        <w:rPr>
          <w:rFonts w:hint="eastAsia"/>
        </w:rPr>
        <w:t>側になっていると</w:t>
      </w:r>
      <w:r>
        <w:rPr>
          <w:rFonts w:hint="eastAsia"/>
        </w:rPr>
        <w:t>P</w:t>
      </w:r>
      <w:r>
        <w:t>C</w:t>
      </w:r>
      <w:r>
        <w:rPr>
          <w:rFonts w:hint="eastAsia"/>
        </w:rPr>
        <w:t>から</w:t>
      </w:r>
      <w:r>
        <w:rPr>
          <w:rFonts w:hint="eastAsia"/>
        </w:rPr>
        <w:t>A</w:t>
      </w:r>
      <w:r>
        <w:t>rduino</w:t>
      </w:r>
      <w:r>
        <w:rPr>
          <w:rFonts w:hint="eastAsia"/>
        </w:rPr>
        <w:t>へ書き込みができます。</w:t>
      </w:r>
      <w:r>
        <w:rPr>
          <w:rFonts w:hint="eastAsia"/>
        </w:rPr>
        <w:t>S</w:t>
      </w:r>
      <w:r>
        <w:t>ervo</w:t>
      </w:r>
      <w:r>
        <w:rPr>
          <w:rFonts w:hint="eastAsia"/>
        </w:rPr>
        <w:t>側の場合、サーボモータへ通信されます。</w:t>
      </w:r>
    </w:p>
    <w:p w14:paraId="658E289B" w14:textId="27A5E371" w:rsidR="00EC5FF4" w:rsidRDefault="007668CA" w:rsidP="009F06C6">
      <w:r>
        <w:rPr>
          <w:rFonts w:hint="eastAsia"/>
        </w:rPr>
        <w:t>他には混線や、故障の原因になる可能性がある操作は無いですが、製品では無いので注意してしすぎることはないので、変な使用方法をしないようにしてください。</w:t>
      </w:r>
    </w:p>
    <w:p w14:paraId="0A60338A" w14:textId="2135EE55" w:rsidR="007668CA" w:rsidRDefault="00EC5FF4" w:rsidP="009C0B23">
      <w:pPr>
        <w:spacing w:line="280" w:lineRule="exact"/>
      </w:pPr>
      <w:r>
        <w:br w:type="page"/>
      </w:r>
    </w:p>
    <w:p w14:paraId="293ABD68" w14:textId="0DE24101" w:rsidR="007668CA" w:rsidRPr="00715F25" w:rsidRDefault="007668CA" w:rsidP="007668CA">
      <w:pPr>
        <w:pStyle w:val="4"/>
        <w:rPr>
          <w:u w:val="single"/>
        </w:rPr>
      </w:pPr>
      <w:r w:rsidRPr="00715F25">
        <w:rPr>
          <w:rFonts w:hint="eastAsia"/>
          <w:u w:val="single"/>
        </w:rPr>
        <w:lastRenderedPageBreak/>
        <w:t>トラブルシューティング</w:t>
      </w:r>
      <w:r w:rsidRPr="00715F25">
        <w:rPr>
          <w:rFonts w:hint="eastAsia"/>
          <w:u w:val="single"/>
        </w:rPr>
        <w:t>(</w:t>
      </w:r>
      <w:r w:rsidRPr="00715F25">
        <w:rPr>
          <w:rFonts w:hint="eastAsia"/>
          <w:u w:val="single"/>
        </w:rPr>
        <w:t>既知のバグの対処法</w:t>
      </w:r>
      <w:r w:rsidRPr="00715F25">
        <w:rPr>
          <w:u w:val="single"/>
        </w:rPr>
        <w:t>)</w:t>
      </w:r>
    </w:p>
    <w:p w14:paraId="3BE485C0" w14:textId="06D3F79F" w:rsidR="007668CA" w:rsidRDefault="007668CA" w:rsidP="00715F25">
      <w:pPr>
        <w:pStyle w:val="af5"/>
        <w:numPr>
          <w:ilvl w:val="0"/>
          <w:numId w:val="20"/>
        </w:numPr>
        <w:ind w:leftChars="0" w:hanging="278"/>
      </w:pPr>
      <w:r>
        <w:rPr>
          <w:rFonts w:hint="eastAsia"/>
        </w:rPr>
        <w:t>A</w:t>
      </w:r>
      <w:r>
        <w:t>rduino</w:t>
      </w:r>
      <w:r>
        <w:rPr>
          <w:rFonts w:hint="eastAsia"/>
        </w:rPr>
        <w:t>へ書き込みができない。</w:t>
      </w:r>
    </w:p>
    <w:p w14:paraId="0CCF3EF2" w14:textId="5F1E8AD3" w:rsidR="007668CA" w:rsidRDefault="007668CA" w:rsidP="00715F25">
      <w:pPr>
        <w:pStyle w:val="af5"/>
        <w:numPr>
          <w:ilvl w:val="1"/>
          <w:numId w:val="20"/>
        </w:numPr>
        <w:ind w:leftChars="0" w:hanging="278"/>
      </w:pPr>
      <w:r>
        <w:rPr>
          <w:rFonts w:hint="eastAsia"/>
        </w:rPr>
        <w:t>S</w:t>
      </w:r>
      <w:r>
        <w:t>ervo</w:t>
      </w:r>
      <w:r>
        <w:rPr>
          <w:rFonts w:hint="eastAsia"/>
        </w:rPr>
        <w:t>↔</w:t>
      </w:r>
      <w:r>
        <w:t>PC</w:t>
      </w:r>
      <w:r>
        <w:rPr>
          <w:rFonts w:hint="eastAsia"/>
        </w:rPr>
        <w:t>スライドスイッチが</w:t>
      </w:r>
      <w:r>
        <w:rPr>
          <w:rFonts w:hint="eastAsia"/>
        </w:rPr>
        <w:t>S</w:t>
      </w:r>
      <w:r>
        <w:t>ervo</w:t>
      </w:r>
      <w:r>
        <w:rPr>
          <w:rFonts w:hint="eastAsia"/>
        </w:rPr>
        <w:t>側になっていませんか？</w:t>
      </w:r>
      <w:r>
        <w:rPr>
          <w:rFonts w:hint="eastAsia"/>
        </w:rPr>
        <w:t>P</w:t>
      </w:r>
      <w:r>
        <w:t>C</w:t>
      </w:r>
      <w:r>
        <w:rPr>
          <w:rFonts w:hint="eastAsia"/>
        </w:rPr>
        <w:t>側にしないと書き込みは行えません。</w:t>
      </w:r>
    </w:p>
    <w:p w14:paraId="31C0B41E" w14:textId="61EC9A07" w:rsidR="007668CA" w:rsidRDefault="007668CA" w:rsidP="00715F25">
      <w:pPr>
        <w:pStyle w:val="af5"/>
        <w:numPr>
          <w:ilvl w:val="0"/>
          <w:numId w:val="20"/>
        </w:numPr>
        <w:ind w:leftChars="0" w:hanging="278"/>
      </w:pPr>
      <w:r>
        <w:rPr>
          <w:rFonts w:hint="eastAsia"/>
        </w:rPr>
        <w:t>サーボモータへ通信されない。</w:t>
      </w:r>
    </w:p>
    <w:p w14:paraId="4CDDF3E1" w14:textId="3DBAD3DB" w:rsidR="007668CA" w:rsidRDefault="007668CA" w:rsidP="00715F25">
      <w:pPr>
        <w:pStyle w:val="af5"/>
        <w:numPr>
          <w:ilvl w:val="1"/>
          <w:numId w:val="20"/>
        </w:numPr>
        <w:ind w:leftChars="0" w:hanging="278"/>
      </w:pPr>
      <w:r>
        <w:rPr>
          <w:rFonts w:hint="eastAsia"/>
        </w:rPr>
        <w:t>S</w:t>
      </w:r>
      <w:r>
        <w:t>ervo</w:t>
      </w:r>
      <w:r>
        <w:rPr>
          <w:rFonts w:hint="eastAsia"/>
        </w:rPr>
        <w:t>↔</w:t>
      </w:r>
      <w:r>
        <w:rPr>
          <w:rFonts w:hint="eastAsia"/>
        </w:rPr>
        <w:t>PC</w:t>
      </w:r>
      <w:r>
        <w:rPr>
          <w:rFonts w:hint="eastAsia"/>
        </w:rPr>
        <w:t>スライドスイッチが</w:t>
      </w:r>
      <w:r>
        <w:rPr>
          <w:rFonts w:hint="eastAsia"/>
        </w:rPr>
        <w:t>P</w:t>
      </w:r>
      <w:r>
        <w:t>C</w:t>
      </w:r>
      <w:r>
        <w:rPr>
          <w:rFonts w:hint="eastAsia"/>
        </w:rPr>
        <w:t>側になっていませんか？</w:t>
      </w:r>
      <w:r>
        <w:rPr>
          <w:rFonts w:hint="eastAsia"/>
        </w:rPr>
        <w:t>S</w:t>
      </w:r>
      <w:r>
        <w:t>ervo</w:t>
      </w:r>
      <w:r>
        <w:rPr>
          <w:rFonts w:hint="eastAsia"/>
        </w:rPr>
        <w:t>側にしないと通信はされません。</w:t>
      </w:r>
    </w:p>
    <w:p w14:paraId="435E3B65" w14:textId="0F923656" w:rsidR="007668CA" w:rsidRDefault="007668CA" w:rsidP="00715F25">
      <w:pPr>
        <w:pStyle w:val="af5"/>
        <w:numPr>
          <w:ilvl w:val="1"/>
          <w:numId w:val="20"/>
        </w:numPr>
        <w:ind w:leftChars="0" w:hanging="278"/>
      </w:pPr>
      <w:r>
        <w:rPr>
          <w:rFonts w:hint="eastAsia"/>
        </w:rPr>
        <w:t>S</w:t>
      </w:r>
      <w:r>
        <w:t>ervo selector</w:t>
      </w:r>
      <w:r>
        <w:rPr>
          <w:rFonts w:hint="eastAsia"/>
        </w:rPr>
        <w:t>が</w:t>
      </w:r>
      <w:r>
        <w:rPr>
          <w:rFonts w:hint="eastAsia"/>
        </w:rPr>
        <w:t>o</w:t>
      </w:r>
      <w:r>
        <w:t>ff</w:t>
      </w:r>
      <w:r>
        <w:rPr>
          <w:rFonts w:hint="eastAsia"/>
        </w:rPr>
        <w:t>になっていませんか？</w:t>
      </w:r>
      <w:r>
        <w:rPr>
          <w:rFonts w:hint="eastAsia"/>
        </w:rPr>
        <w:t>o</w:t>
      </w:r>
      <w:r>
        <w:t>n</w:t>
      </w:r>
      <w:r>
        <w:rPr>
          <w:rFonts w:hint="eastAsia"/>
        </w:rPr>
        <w:t>にしないと通信はされません。</w:t>
      </w:r>
    </w:p>
    <w:p w14:paraId="71F695C0" w14:textId="5FF20F10" w:rsidR="00F823CC" w:rsidRDefault="00EC5FF4" w:rsidP="00715F25">
      <w:pPr>
        <w:pStyle w:val="af5"/>
        <w:numPr>
          <w:ilvl w:val="1"/>
          <w:numId w:val="20"/>
        </w:numPr>
        <w:ind w:leftChars="0" w:hanging="278"/>
      </w:pPr>
      <w:r>
        <w:rPr>
          <w:rFonts w:hint="eastAsia"/>
        </w:rPr>
        <w:t>サーボモータの認識している</w:t>
      </w:r>
      <w:r>
        <w:rPr>
          <w:rFonts w:hint="eastAsia"/>
        </w:rPr>
        <w:t>ID</w:t>
      </w:r>
      <w:r>
        <w:rPr>
          <w:rFonts w:hint="eastAsia"/>
        </w:rPr>
        <w:t>と、送信している</w:t>
      </w:r>
      <w:r>
        <w:rPr>
          <w:rFonts w:hint="eastAsia"/>
        </w:rPr>
        <w:t>ID</w:t>
      </w:r>
      <w:r>
        <w:rPr>
          <w:rFonts w:hint="eastAsia"/>
        </w:rPr>
        <w:t>に相違はありませんか？分からなければ一度</w:t>
      </w:r>
      <w:r>
        <w:rPr>
          <w:rFonts w:hint="eastAsia"/>
        </w:rPr>
        <w:t>ID</w:t>
      </w:r>
      <w:r>
        <w:rPr>
          <w:rFonts w:hint="eastAsia"/>
        </w:rPr>
        <w:t>の書き込みをしましょう。</w:t>
      </w:r>
    </w:p>
    <w:p w14:paraId="5C9CDE7A" w14:textId="38A3E4BA" w:rsidR="008D19E3" w:rsidRDefault="008D19E3" w:rsidP="008D19E3">
      <w:pPr>
        <w:pStyle w:val="2"/>
      </w:pPr>
      <w:r>
        <w:rPr>
          <w:rFonts w:hint="eastAsia"/>
        </w:rPr>
        <w:t>読んでる人がやらなくてはならないこと</w:t>
      </w:r>
    </w:p>
    <w:p w14:paraId="028A7D27" w14:textId="616EF22C" w:rsidR="008D19E3" w:rsidRDefault="008D19E3" w:rsidP="008D19E3">
      <w:r>
        <w:rPr>
          <w:rFonts w:hint="eastAsia"/>
        </w:rPr>
        <w:t>コレを読んでる人はいかに書いてあることをとりあえずやらなければいけません。</w:t>
      </w:r>
      <w:r>
        <w:rPr>
          <w:rFonts w:hint="eastAsia"/>
        </w:rPr>
        <w:t>(</w:t>
      </w:r>
      <w:r>
        <w:rPr>
          <w:rFonts w:hint="eastAsia"/>
        </w:rPr>
        <w:t>私がやり残したことですが…</w:t>
      </w:r>
      <w:r>
        <w:t>)</w:t>
      </w:r>
    </w:p>
    <w:p w14:paraId="2E27EB3E" w14:textId="3A28BAFB" w:rsidR="008D19E3" w:rsidRDefault="008D19E3" w:rsidP="00715F25">
      <w:pPr>
        <w:pStyle w:val="af5"/>
        <w:numPr>
          <w:ilvl w:val="0"/>
          <w:numId w:val="23"/>
        </w:numPr>
        <w:ind w:leftChars="0" w:hanging="278"/>
      </w:pPr>
      <w:r>
        <w:rPr>
          <w:rFonts w:hint="eastAsia"/>
        </w:rPr>
        <w:t>基板を新たに作成する。私が作ったのはデバッグのために圧着端子や、</w:t>
      </w:r>
      <w:r>
        <w:rPr>
          <w:rFonts w:hint="eastAsia"/>
        </w:rPr>
        <w:t>LAN</w:t>
      </w:r>
      <w:r>
        <w:rPr>
          <w:rFonts w:hint="eastAsia"/>
        </w:rPr>
        <w:t>ソケットが全てピンソケットになっています。これをちゃんと圧着のものと</w:t>
      </w:r>
      <w:r>
        <w:rPr>
          <w:rFonts w:hint="eastAsia"/>
        </w:rPr>
        <w:t>LAN</w:t>
      </w:r>
      <w:r>
        <w:rPr>
          <w:rFonts w:hint="eastAsia"/>
        </w:rPr>
        <w:t>ソケットになっているものにしてください。</w:t>
      </w:r>
    </w:p>
    <w:p w14:paraId="784D59F2" w14:textId="1F3ACF1A" w:rsidR="008D19E3" w:rsidRDefault="008D19E3" w:rsidP="00715F25">
      <w:pPr>
        <w:pStyle w:val="af5"/>
        <w:numPr>
          <w:ilvl w:val="0"/>
          <w:numId w:val="23"/>
        </w:numPr>
        <w:ind w:leftChars="0" w:hanging="278"/>
      </w:pPr>
      <w:r>
        <w:rPr>
          <w:rFonts w:hint="eastAsia"/>
        </w:rPr>
        <w:t>尾翼の変換基板を設計・作成する。</w:t>
      </w:r>
      <w:r>
        <w:rPr>
          <w:rFonts w:hint="eastAsia"/>
        </w:rPr>
        <w:t>L</w:t>
      </w:r>
      <w:r>
        <w:t>AN</w:t>
      </w:r>
      <w:r>
        <w:rPr>
          <w:rFonts w:hint="eastAsia"/>
        </w:rPr>
        <w:t>からサーボモータが接続できるようなピンヘッダへ変換するものです。</w:t>
      </w:r>
    </w:p>
    <w:p w14:paraId="01D73B8D" w14:textId="7B22933F" w:rsidR="008D19E3" w:rsidRDefault="008D19E3" w:rsidP="00715F25">
      <w:pPr>
        <w:pStyle w:val="af5"/>
        <w:numPr>
          <w:ilvl w:val="0"/>
          <w:numId w:val="23"/>
        </w:numPr>
        <w:ind w:leftChars="0" w:hanging="278"/>
      </w:pPr>
      <w:r>
        <w:rPr>
          <w:rFonts w:hint="eastAsia"/>
        </w:rPr>
        <w:t>操舵基板、スティックなど諸々を固定する方法の考案。そして機体に固定できるようにしてください。</w:t>
      </w:r>
    </w:p>
    <w:p w14:paraId="7877C188" w14:textId="5EE6E851" w:rsidR="008D19E3" w:rsidRDefault="008D19E3" w:rsidP="008D19E3">
      <w:r>
        <w:rPr>
          <w:rFonts w:hint="eastAsia"/>
        </w:rPr>
        <w:t>以下はできればですが</w:t>
      </w:r>
    </w:p>
    <w:p w14:paraId="1E4B7CFC" w14:textId="39C5D2F3" w:rsidR="008D19E3" w:rsidRDefault="008D19E3" w:rsidP="00715F25">
      <w:pPr>
        <w:pStyle w:val="af5"/>
        <w:numPr>
          <w:ilvl w:val="0"/>
          <w:numId w:val="23"/>
        </w:numPr>
        <w:ind w:leftChars="0" w:hanging="278"/>
      </w:pPr>
      <w:r>
        <w:rPr>
          <w:rFonts w:hint="eastAsia"/>
        </w:rPr>
        <w:t>ソフトウェアを読んで、足りない機能の補完。</w:t>
      </w:r>
    </w:p>
    <w:p w14:paraId="753A7A08" w14:textId="707ACD6A" w:rsidR="008D19E3" w:rsidRDefault="008D19E3" w:rsidP="00715F25">
      <w:pPr>
        <w:pStyle w:val="af5"/>
        <w:numPr>
          <w:ilvl w:val="0"/>
          <w:numId w:val="23"/>
        </w:numPr>
        <w:ind w:leftChars="0" w:hanging="278"/>
      </w:pPr>
      <w:r>
        <w:rPr>
          <w:rFonts w:hint="eastAsia"/>
        </w:rPr>
        <w:t>この資料の足りない箇所の追記。</w:t>
      </w:r>
    </w:p>
    <w:p w14:paraId="32275199" w14:textId="4C1759E0" w:rsidR="008D19E3" w:rsidRPr="008D19E3" w:rsidRDefault="008D19E3" w:rsidP="008D19E3">
      <w:r>
        <w:rPr>
          <w:rFonts w:hint="eastAsia"/>
        </w:rPr>
        <w:t>これらをやってくれれば、操舵係として失敗することは無いはずです。</w:t>
      </w:r>
    </w:p>
    <w:p w14:paraId="620B9A46" w14:textId="75E5D235" w:rsidR="008D19E3" w:rsidRDefault="008D19E3">
      <w:pPr>
        <w:spacing w:line="280" w:lineRule="exact"/>
      </w:pPr>
      <w:r>
        <w:br w:type="page"/>
      </w:r>
    </w:p>
    <w:p w14:paraId="0CBE2FFF" w14:textId="77777777" w:rsidR="008D19E3" w:rsidRDefault="008D19E3" w:rsidP="008D19E3"/>
    <w:p w14:paraId="5C83040B" w14:textId="4FED6D6F" w:rsidR="00F823CC" w:rsidRDefault="00F823CC" w:rsidP="00F823CC">
      <w:pPr>
        <w:pStyle w:val="2"/>
      </w:pPr>
      <w:r>
        <w:rPr>
          <w:rFonts w:hint="eastAsia"/>
        </w:rPr>
        <w:t>最後に</w:t>
      </w:r>
    </w:p>
    <w:p w14:paraId="74841ED4" w14:textId="3586B01F" w:rsidR="00F823CC" w:rsidRDefault="00F823CC" w:rsidP="00F823CC">
      <w:r>
        <w:rPr>
          <w:rFonts w:hint="eastAsia"/>
        </w:rPr>
        <w:t>上記のことと、実際のソースコード。回路図などを見れば大体は分かるはずです。</w:t>
      </w:r>
      <w:r>
        <w:rPr>
          <w:rFonts w:hint="eastAsia"/>
        </w:rPr>
        <w:t>(</w:t>
      </w:r>
      <w:r>
        <w:rPr>
          <w:rFonts w:hint="eastAsia"/>
        </w:rPr>
        <w:t>中には書き漏れがあるかもですが…</w:t>
      </w:r>
      <w:r>
        <w:t>)</w:t>
      </w:r>
      <w:r>
        <w:br/>
      </w:r>
      <w:r>
        <w:rPr>
          <w:rFonts w:hint="eastAsia"/>
        </w:rPr>
        <w:t>もし、これらでも分からなくて「詰まった」と思ったら筆者の私に連絡してください。相当忙しくなけれ手助けができると思うので。</w:t>
      </w:r>
    </w:p>
    <w:p w14:paraId="6D97AE92" w14:textId="157400BC" w:rsidR="000A25C6" w:rsidRPr="00F823CC" w:rsidRDefault="000A25C6" w:rsidP="000A25C6">
      <w:pPr>
        <w:jc w:val="right"/>
      </w:pPr>
      <w:r>
        <w:rPr>
          <w:rFonts w:hint="eastAsia"/>
        </w:rPr>
        <w:t>以下筆者について</w:t>
      </w:r>
      <w:r>
        <w:br/>
      </w:r>
      <w:r>
        <w:rPr>
          <w:rFonts w:hint="eastAsia"/>
        </w:rPr>
        <w:t>役職など：</w:t>
      </w:r>
      <w:r>
        <w:t>20</w:t>
      </w:r>
      <w:r>
        <w:rPr>
          <w:rFonts w:hint="eastAsia"/>
        </w:rPr>
        <w:t>代代表兼電装</w:t>
      </w:r>
      <w:r>
        <w:br/>
        <w:t>mail1</w:t>
      </w:r>
      <w:r>
        <w:rPr>
          <w:rFonts w:hint="eastAsia"/>
        </w:rPr>
        <w:t>：</w:t>
      </w:r>
      <w:hyperlink r:id="rId23" w:history="1">
        <w:r w:rsidRPr="00715F25">
          <w:rPr>
            <w:rStyle w:val="af6"/>
            <w:rFonts w:hint="eastAsia"/>
            <w:color w:val="0070C0"/>
          </w:rPr>
          <w:t>y</w:t>
        </w:r>
        <w:r w:rsidRPr="00715F25">
          <w:rPr>
            <w:rStyle w:val="af6"/>
            <w:color w:val="0070C0"/>
          </w:rPr>
          <w:t>1810678@edu.cc.uec.ac.jp</w:t>
        </w:r>
      </w:hyperlink>
      <w:r>
        <w:br/>
        <w:t>mail2</w:t>
      </w:r>
      <w:r>
        <w:rPr>
          <w:rFonts w:hint="eastAsia"/>
        </w:rPr>
        <w:t>：</w:t>
      </w:r>
      <w:hyperlink r:id="rId24" w:history="1">
        <w:r w:rsidRPr="00715F25">
          <w:rPr>
            <w:rStyle w:val="af6"/>
            <w:rFonts w:hint="eastAsia"/>
            <w:color w:val="0070C0"/>
          </w:rPr>
          <w:t>f</w:t>
        </w:r>
        <w:r w:rsidRPr="00715F25">
          <w:rPr>
            <w:rStyle w:val="af6"/>
            <w:color w:val="0070C0"/>
          </w:rPr>
          <w:t>orestry.for@gmail.com</w:t>
        </w:r>
      </w:hyperlink>
    </w:p>
    <w:sectPr w:rsidR="000A25C6" w:rsidRPr="00F823CC" w:rsidSect="006B78E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D7451" w14:textId="77777777" w:rsidR="00620FC2" w:rsidRDefault="00620FC2" w:rsidP="00A11A00">
      <w:pPr>
        <w:spacing w:after="0" w:line="240" w:lineRule="auto"/>
      </w:pPr>
      <w:r>
        <w:separator/>
      </w:r>
    </w:p>
  </w:endnote>
  <w:endnote w:type="continuationSeparator" w:id="0">
    <w:p w14:paraId="5D8D8001" w14:textId="77777777" w:rsidR="00620FC2" w:rsidRDefault="00620FC2" w:rsidP="00A1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源ノ明朝">
    <w:panose1 w:val="02020400000000000000"/>
    <w:charset w:val="80"/>
    <w:family w:val="roman"/>
    <w:notTrueType/>
    <w:pitch w:val="variable"/>
    <w:sig w:usb0="30000287" w:usb1="2BDF3C10" w:usb2="00000016" w:usb3="00000000" w:csb0="002E0107" w:csb1="00000000"/>
  </w:font>
  <w:font w:name="源ノ明朝 ExtraLight">
    <w:panose1 w:val="02020200000000000000"/>
    <w:charset w:val="80"/>
    <w:family w:val="roman"/>
    <w:notTrueType/>
    <w:pitch w:val="variable"/>
    <w:sig w:usb0="30000287" w:usb1="2BDF3C10" w:usb2="00000016" w:usb3="00000000" w:csb0="002E0107" w:csb1="00000000"/>
  </w:font>
  <w:font w:name="源ノ角ゴシック Light">
    <w:panose1 w:val="020B0300000000000000"/>
    <w:charset w:val="80"/>
    <w:family w:val="swiss"/>
    <w:notTrueType/>
    <w:pitch w:val="variable"/>
    <w:sig w:usb0="3000028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38352" w14:textId="77777777" w:rsidR="00620FC2" w:rsidRDefault="00620FC2" w:rsidP="00A11A00">
      <w:pPr>
        <w:spacing w:after="0" w:line="240" w:lineRule="auto"/>
      </w:pPr>
      <w:r>
        <w:separator/>
      </w:r>
    </w:p>
  </w:footnote>
  <w:footnote w:type="continuationSeparator" w:id="0">
    <w:p w14:paraId="65AEFB4F" w14:textId="77777777" w:rsidR="00620FC2" w:rsidRDefault="00620FC2" w:rsidP="00A11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D312A"/>
    <w:multiLevelType w:val="hybridMultilevel"/>
    <w:tmpl w:val="9814A826"/>
    <w:lvl w:ilvl="0" w:tplc="BD8C4CB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1290B4D"/>
    <w:multiLevelType w:val="hybridMultilevel"/>
    <w:tmpl w:val="63D42DD2"/>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765C78"/>
    <w:multiLevelType w:val="hybridMultilevel"/>
    <w:tmpl w:val="85C421AC"/>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5C53C15"/>
    <w:multiLevelType w:val="hybridMultilevel"/>
    <w:tmpl w:val="782CADCE"/>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5" w15:restartNumberingAfterBreak="0">
    <w:nsid w:val="27B20272"/>
    <w:multiLevelType w:val="hybridMultilevel"/>
    <w:tmpl w:val="21EE1ABE"/>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8432959"/>
    <w:multiLevelType w:val="hybridMultilevel"/>
    <w:tmpl w:val="2FC623E2"/>
    <w:lvl w:ilvl="0" w:tplc="0409000F">
      <w:start w:val="1"/>
      <w:numFmt w:val="decimal"/>
      <w:lvlText w:val="%1."/>
      <w:lvlJc w:val="left"/>
      <w:pPr>
        <w:ind w:left="420" w:hanging="420"/>
      </w:pPr>
    </w:lvl>
    <w:lvl w:ilvl="1" w:tplc="BD8C4CB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1B5A82"/>
    <w:multiLevelType w:val="hybridMultilevel"/>
    <w:tmpl w:val="D1E250FE"/>
    <w:lvl w:ilvl="0" w:tplc="BD8C4CB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5D137BE"/>
    <w:multiLevelType w:val="hybridMultilevel"/>
    <w:tmpl w:val="6E7C1A48"/>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A8043E8"/>
    <w:multiLevelType w:val="hybridMultilevel"/>
    <w:tmpl w:val="BFC8D7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EC06920"/>
    <w:multiLevelType w:val="hybridMultilevel"/>
    <w:tmpl w:val="613214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1B55F17"/>
    <w:multiLevelType w:val="hybridMultilevel"/>
    <w:tmpl w:val="9710BF1A"/>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0C23365"/>
    <w:multiLevelType w:val="hybridMultilevel"/>
    <w:tmpl w:val="20F004AC"/>
    <w:lvl w:ilvl="0" w:tplc="8E76BB80">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EEE36F1"/>
    <w:multiLevelType w:val="hybridMultilevel"/>
    <w:tmpl w:val="E17E56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3"/>
  </w:num>
  <w:num w:numId="12">
    <w:abstractNumId w:val="7"/>
  </w:num>
  <w:num w:numId="13">
    <w:abstractNumId w:val="12"/>
  </w:num>
  <w:num w:numId="14">
    <w:abstractNumId w:val="3"/>
  </w:num>
  <w:num w:numId="15">
    <w:abstractNumId w:val="10"/>
  </w:num>
  <w:num w:numId="16">
    <w:abstractNumId w:val="1"/>
  </w:num>
  <w:num w:numId="17">
    <w:abstractNumId w:val="4"/>
  </w:num>
  <w:num w:numId="18">
    <w:abstractNumId w:val="6"/>
  </w:num>
  <w:num w:numId="19">
    <w:abstractNumId w:val="8"/>
  </w:num>
  <w:num w:numId="20">
    <w:abstractNumId w:val="0"/>
  </w:num>
  <w:num w:numId="21">
    <w:abstractNumId w:val="5"/>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5B"/>
    <w:rsid w:val="00064E73"/>
    <w:rsid w:val="000A1B61"/>
    <w:rsid w:val="000A25C6"/>
    <w:rsid w:val="000F0CA9"/>
    <w:rsid w:val="00114FE3"/>
    <w:rsid w:val="0015106B"/>
    <w:rsid w:val="00152463"/>
    <w:rsid w:val="001534AD"/>
    <w:rsid w:val="00194F2A"/>
    <w:rsid w:val="001B70BC"/>
    <w:rsid w:val="00225C3E"/>
    <w:rsid w:val="00255A32"/>
    <w:rsid w:val="00291C56"/>
    <w:rsid w:val="00334F78"/>
    <w:rsid w:val="0033785E"/>
    <w:rsid w:val="00487F1A"/>
    <w:rsid w:val="004C565B"/>
    <w:rsid w:val="004E180A"/>
    <w:rsid w:val="004E7CEC"/>
    <w:rsid w:val="00526198"/>
    <w:rsid w:val="00551E59"/>
    <w:rsid w:val="005E10BC"/>
    <w:rsid w:val="00620FC2"/>
    <w:rsid w:val="00654852"/>
    <w:rsid w:val="006909C4"/>
    <w:rsid w:val="006B78EB"/>
    <w:rsid w:val="006D3E6D"/>
    <w:rsid w:val="00712D3E"/>
    <w:rsid w:val="00715F25"/>
    <w:rsid w:val="00733FAA"/>
    <w:rsid w:val="0073698B"/>
    <w:rsid w:val="00741B68"/>
    <w:rsid w:val="007434E2"/>
    <w:rsid w:val="007668CA"/>
    <w:rsid w:val="007C7E72"/>
    <w:rsid w:val="007D1E58"/>
    <w:rsid w:val="00866D2C"/>
    <w:rsid w:val="008D19E3"/>
    <w:rsid w:val="008E383E"/>
    <w:rsid w:val="008F0284"/>
    <w:rsid w:val="009B6C7A"/>
    <w:rsid w:val="009C0B23"/>
    <w:rsid w:val="009F06C6"/>
    <w:rsid w:val="00A11A00"/>
    <w:rsid w:val="00A2709F"/>
    <w:rsid w:val="00AD3555"/>
    <w:rsid w:val="00AF2E94"/>
    <w:rsid w:val="00AF733D"/>
    <w:rsid w:val="00B64225"/>
    <w:rsid w:val="00B809E3"/>
    <w:rsid w:val="00BD0F32"/>
    <w:rsid w:val="00BD205E"/>
    <w:rsid w:val="00C1581F"/>
    <w:rsid w:val="00C670CD"/>
    <w:rsid w:val="00C740B8"/>
    <w:rsid w:val="00CC38B5"/>
    <w:rsid w:val="00CC742A"/>
    <w:rsid w:val="00D27D99"/>
    <w:rsid w:val="00D40117"/>
    <w:rsid w:val="00D52BB5"/>
    <w:rsid w:val="00D65F22"/>
    <w:rsid w:val="00D94193"/>
    <w:rsid w:val="00E11A6A"/>
    <w:rsid w:val="00E36737"/>
    <w:rsid w:val="00E757C3"/>
    <w:rsid w:val="00EC5FF4"/>
    <w:rsid w:val="00F73B6F"/>
    <w:rsid w:val="00F823CC"/>
    <w:rsid w:val="00F93038"/>
    <w:rsid w:val="00FB4E3B"/>
    <w:rsid w:val="00FD2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D30846"/>
  <w15:chartTrackingRefBased/>
  <w15:docId w15:val="{5933C5F1-0978-4B20-8E0F-C55D10E9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4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uiPriority="31" w:qFormat="1"/>
    <w:lsdException w:name="Intense Reference" w:locked="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C7A"/>
    <w:pPr>
      <w:spacing w:line="320" w:lineRule="exact"/>
    </w:pPr>
  </w:style>
  <w:style w:type="paragraph" w:styleId="1">
    <w:name w:val="heading 1"/>
    <w:basedOn w:val="a"/>
    <w:next w:val="a"/>
    <w:link w:val="10"/>
    <w:uiPriority w:val="9"/>
    <w:qFormat/>
    <w:rsid w:val="006B78EB"/>
    <w:pPr>
      <w:keepNext/>
      <w:keepLines/>
      <w:pBdr>
        <w:bottom w:val="single" w:sz="4" w:space="1" w:color="auto"/>
      </w:pBdr>
      <w:spacing w:before="360" w:after="80"/>
      <w:outlineLvl w:val="0"/>
    </w:pPr>
    <w:rPr>
      <w:rFonts w:asciiTheme="majorHAnsi" w:hAnsiTheme="majorHAnsi" w:cstheme="majorBidi"/>
      <w:b/>
      <w:color w:val="262626" w:themeColor="text1" w:themeTint="D9"/>
      <w:sz w:val="44"/>
      <w:szCs w:val="32"/>
    </w:rPr>
  </w:style>
  <w:style w:type="paragraph" w:styleId="2">
    <w:name w:val="heading 2"/>
    <w:basedOn w:val="a"/>
    <w:next w:val="a"/>
    <w:link w:val="20"/>
    <w:uiPriority w:val="9"/>
    <w:unhideWhenUsed/>
    <w:qFormat/>
    <w:rsid w:val="006B78EB"/>
    <w:pPr>
      <w:keepNext/>
      <w:keepLines/>
      <w:spacing w:before="280" w:after="60"/>
      <w:outlineLvl w:val="1"/>
    </w:pPr>
    <w:rPr>
      <w:rFonts w:asciiTheme="majorHAnsi" w:hAnsiTheme="majorHAnsi" w:cstheme="majorBidi"/>
      <w:b/>
      <w:color w:val="262626" w:themeColor="text1" w:themeTint="D9"/>
      <w:sz w:val="36"/>
      <w:szCs w:val="28"/>
    </w:rPr>
  </w:style>
  <w:style w:type="paragraph" w:styleId="3">
    <w:name w:val="heading 3"/>
    <w:basedOn w:val="a"/>
    <w:next w:val="a"/>
    <w:link w:val="30"/>
    <w:uiPriority w:val="9"/>
    <w:unhideWhenUsed/>
    <w:qFormat/>
    <w:rsid w:val="006B78EB"/>
    <w:pPr>
      <w:keepNext/>
      <w:keepLines/>
      <w:spacing w:before="200" w:after="40"/>
      <w:outlineLvl w:val="2"/>
    </w:pPr>
    <w:rPr>
      <w:rFonts w:asciiTheme="majorHAnsi" w:hAnsiTheme="majorHAnsi" w:cstheme="majorBidi"/>
      <w:b/>
      <w:color w:val="0D0D0D" w:themeColor="text1" w:themeTint="F2"/>
      <w:sz w:val="28"/>
      <w:szCs w:val="24"/>
    </w:rPr>
  </w:style>
  <w:style w:type="paragraph" w:styleId="4">
    <w:name w:val="heading 4"/>
    <w:basedOn w:val="a"/>
    <w:next w:val="a"/>
    <w:link w:val="40"/>
    <w:uiPriority w:val="9"/>
    <w:unhideWhenUsed/>
    <w:qFormat/>
    <w:rsid w:val="00BD0F32"/>
    <w:pPr>
      <w:keepNext/>
      <w:keepLines/>
      <w:spacing w:before="200" w:after="20"/>
      <w:outlineLvl w:val="3"/>
    </w:pPr>
    <w:rPr>
      <w:i/>
      <w:iCs/>
      <w:sz w:val="24"/>
    </w:rPr>
  </w:style>
  <w:style w:type="paragraph" w:styleId="5">
    <w:name w:val="heading 5"/>
    <w:basedOn w:val="a"/>
    <w:next w:val="a"/>
    <w:link w:val="50"/>
    <w:uiPriority w:val="9"/>
    <w:semiHidden/>
    <w:qFormat/>
    <w:rsid w:val="0073698B"/>
    <w:pPr>
      <w:keepNext/>
      <w:keepLines/>
      <w:spacing w:before="40" w:after="0"/>
      <w:outlineLvl w:val="4"/>
    </w:pPr>
    <w:rPr>
      <w:color w:val="404040" w:themeColor="text1" w:themeTint="BF"/>
    </w:rPr>
  </w:style>
  <w:style w:type="paragraph" w:styleId="6">
    <w:name w:val="heading 6"/>
    <w:basedOn w:val="a"/>
    <w:next w:val="a"/>
    <w:link w:val="60"/>
    <w:uiPriority w:val="9"/>
    <w:semiHidden/>
    <w:qFormat/>
    <w:rsid w:val="0073698B"/>
    <w:pPr>
      <w:keepNext/>
      <w:keepLines/>
      <w:spacing w:before="40" w:after="0"/>
      <w:outlineLvl w:val="5"/>
    </w:pPr>
  </w:style>
  <w:style w:type="paragraph" w:styleId="7">
    <w:name w:val="heading 7"/>
    <w:basedOn w:val="a"/>
    <w:next w:val="a"/>
    <w:link w:val="70"/>
    <w:uiPriority w:val="9"/>
    <w:semiHidden/>
    <w:qFormat/>
    <w:rsid w:val="0073698B"/>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qFormat/>
    <w:rsid w:val="0073698B"/>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qFormat/>
    <w:rsid w:val="007369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B78EB"/>
    <w:rPr>
      <w:rFonts w:asciiTheme="majorHAnsi" w:hAnsiTheme="majorHAnsi" w:cstheme="majorBidi"/>
      <w:b/>
      <w:color w:val="262626" w:themeColor="text1" w:themeTint="D9"/>
      <w:sz w:val="44"/>
      <w:szCs w:val="32"/>
    </w:rPr>
  </w:style>
  <w:style w:type="character" w:customStyle="1" w:styleId="20">
    <w:name w:val="見出し 2 (文字)"/>
    <w:basedOn w:val="a0"/>
    <w:link w:val="2"/>
    <w:uiPriority w:val="9"/>
    <w:rsid w:val="006B78EB"/>
    <w:rPr>
      <w:rFonts w:asciiTheme="majorHAnsi" w:hAnsiTheme="majorHAnsi" w:cstheme="majorBidi"/>
      <w:b/>
      <w:color w:val="262626" w:themeColor="text1" w:themeTint="D9"/>
      <w:sz w:val="36"/>
      <w:szCs w:val="28"/>
    </w:rPr>
  </w:style>
  <w:style w:type="character" w:customStyle="1" w:styleId="30">
    <w:name w:val="見出し 3 (文字)"/>
    <w:basedOn w:val="a0"/>
    <w:link w:val="3"/>
    <w:uiPriority w:val="9"/>
    <w:rsid w:val="006B78EB"/>
    <w:rPr>
      <w:rFonts w:asciiTheme="majorHAnsi" w:hAnsiTheme="majorHAnsi" w:cstheme="majorBidi"/>
      <w:b/>
      <w:color w:val="0D0D0D" w:themeColor="text1" w:themeTint="F2"/>
      <w:sz w:val="28"/>
      <w:szCs w:val="24"/>
    </w:rPr>
  </w:style>
  <w:style w:type="character" w:customStyle="1" w:styleId="40">
    <w:name w:val="見出し 4 (文字)"/>
    <w:basedOn w:val="a0"/>
    <w:link w:val="4"/>
    <w:uiPriority w:val="9"/>
    <w:rsid w:val="00BD0F32"/>
    <w:rPr>
      <w:i/>
      <w:iCs/>
      <w:sz w:val="24"/>
    </w:rPr>
  </w:style>
  <w:style w:type="character" w:customStyle="1" w:styleId="50">
    <w:name w:val="見出し 5 (文字)"/>
    <w:basedOn w:val="a0"/>
    <w:link w:val="5"/>
    <w:uiPriority w:val="9"/>
    <w:semiHidden/>
    <w:rsid w:val="000A1B61"/>
    <w:rPr>
      <w:color w:val="404040" w:themeColor="text1" w:themeTint="BF"/>
    </w:rPr>
  </w:style>
  <w:style w:type="character" w:customStyle="1" w:styleId="60">
    <w:name w:val="見出し 6 (文字)"/>
    <w:basedOn w:val="a0"/>
    <w:link w:val="6"/>
    <w:uiPriority w:val="9"/>
    <w:semiHidden/>
    <w:rsid w:val="000A1B61"/>
  </w:style>
  <w:style w:type="character" w:customStyle="1" w:styleId="70">
    <w:name w:val="見出し 7 (文字)"/>
    <w:basedOn w:val="a0"/>
    <w:link w:val="7"/>
    <w:uiPriority w:val="9"/>
    <w:semiHidden/>
    <w:rsid w:val="000A1B61"/>
    <w:rPr>
      <w:rFonts w:asciiTheme="majorHAnsi" w:eastAsiaTheme="majorEastAsia" w:hAnsiTheme="majorHAnsi" w:cstheme="majorBidi"/>
      <w:i/>
      <w:iCs/>
    </w:rPr>
  </w:style>
  <w:style w:type="character" w:customStyle="1" w:styleId="80">
    <w:name w:val="見出し 8 (文字)"/>
    <w:basedOn w:val="a0"/>
    <w:link w:val="8"/>
    <w:uiPriority w:val="9"/>
    <w:semiHidden/>
    <w:rsid w:val="000A1B61"/>
    <w:rPr>
      <w:color w:val="262626" w:themeColor="text1" w:themeTint="D9"/>
      <w:sz w:val="21"/>
      <w:szCs w:val="21"/>
    </w:rPr>
  </w:style>
  <w:style w:type="character" w:customStyle="1" w:styleId="90">
    <w:name w:val="見出し 9 (文字)"/>
    <w:basedOn w:val="a0"/>
    <w:link w:val="9"/>
    <w:uiPriority w:val="9"/>
    <w:semiHidden/>
    <w:rsid w:val="000A1B61"/>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73698B"/>
    <w:pPr>
      <w:spacing w:after="200" w:line="240" w:lineRule="auto"/>
    </w:pPr>
    <w:rPr>
      <w:i/>
      <w:iCs/>
      <w:color w:val="2C3C43" w:themeColor="text2"/>
      <w:sz w:val="18"/>
      <w:szCs w:val="18"/>
    </w:rPr>
  </w:style>
  <w:style w:type="paragraph" w:styleId="a4">
    <w:name w:val="Title"/>
    <w:basedOn w:val="a"/>
    <w:next w:val="a"/>
    <w:link w:val="a5"/>
    <w:uiPriority w:val="10"/>
    <w:qFormat/>
    <w:rsid w:val="0073698B"/>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73698B"/>
    <w:rPr>
      <w:rFonts w:asciiTheme="majorHAnsi" w:eastAsiaTheme="majorEastAsia" w:hAnsiTheme="majorHAnsi" w:cstheme="majorBidi"/>
      <w:spacing w:val="-10"/>
      <w:sz w:val="56"/>
      <w:szCs w:val="56"/>
    </w:rPr>
  </w:style>
  <w:style w:type="paragraph" w:styleId="a6">
    <w:name w:val="Subtitle"/>
    <w:basedOn w:val="a"/>
    <w:next w:val="a"/>
    <w:link w:val="a7"/>
    <w:uiPriority w:val="11"/>
    <w:semiHidden/>
    <w:qFormat/>
    <w:locked/>
    <w:rsid w:val="0073698B"/>
    <w:pPr>
      <w:numPr>
        <w:ilvl w:val="1"/>
      </w:numPr>
    </w:pPr>
    <w:rPr>
      <w:color w:val="5A5A5A" w:themeColor="text1" w:themeTint="A5"/>
      <w:spacing w:val="15"/>
    </w:rPr>
  </w:style>
  <w:style w:type="character" w:customStyle="1" w:styleId="a7">
    <w:name w:val="副題 (文字)"/>
    <w:basedOn w:val="a0"/>
    <w:link w:val="a6"/>
    <w:uiPriority w:val="11"/>
    <w:semiHidden/>
    <w:rsid w:val="000A1B61"/>
    <w:rPr>
      <w:color w:val="5A5A5A" w:themeColor="text1" w:themeTint="A5"/>
      <w:spacing w:val="15"/>
    </w:rPr>
  </w:style>
  <w:style w:type="character" w:styleId="a8">
    <w:name w:val="Strong"/>
    <w:basedOn w:val="a0"/>
    <w:uiPriority w:val="22"/>
    <w:semiHidden/>
    <w:qFormat/>
    <w:locked/>
    <w:rsid w:val="0073698B"/>
    <w:rPr>
      <w:b/>
      <w:bCs/>
      <w:color w:val="auto"/>
    </w:rPr>
  </w:style>
  <w:style w:type="character" w:styleId="a9">
    <w:name w:val="Emphasis"/>
    <w:basedOn w:val="a0"/>
    <w:uiPriority w:val="20"/>
    <w:semiHidden/>
    <w:qFormat/>
    <w:locked/>
    <w:rsid w:val="0073698B"/>
    <w:rPr>
      <w:i/>
      <w:iCs/>
      <w:color w:val="auto"/>
    </w:rPr>
  </w:style>
  <w:style w:type="paragraph" w:styleId="aa">
    <w:name w:val="No Spacing"/>
    <w:uiPriority w:val="1"/>
    <w:semiHidden/>
    <w:qFormat/>
    <w:locked/>
    <w:rsid w:val="0073698B"/>
    <w:pPr>
      <w:spacing w:after="0" w:line="240" w:lineRule="auto"/>
    </w:pPr>
  </w:style>
  <w:style w:type="paragraph" w:styleId="ab">
    <w:name w:val="Quote"/>
    <w:basedOn w:val="a"/>
    <w:next w:val="a"/>
    <w:link w:val="ac"/>
    <w:uiPriority w:val="29"/>
    <w:qFormat/>
    <w:rsid w:val="0073698B"/>
    <w:pPr>
      <w:spacing w:before="200"/>
      <w:ind w:left="864" w:right="864"/>
    </w:pPr>
    <w:rPr>
      <w:i/>
      <w:iCs/>
      <w:color w:val="404040" w:themeColor="text1" w:themeTint="BF"/>
    </w:rPr>
  </w:style>
  <w:style w:type="character" w:customStyle="1" w:styleId="ac">
    <w:name w:val="引用文 (文字)"/>
    <w:basedOn w:val="a0"/>
    <w:link w:val="ab"/>
    <w:uiPriority w:val="29"/>
    <w:rsid w:val="0073698B"/>
    <w:rPr>
      <w:i/>
      <w:iCs/>
      <w:color w:val="404040" w:themeColor="text1" w:themeTint="BF"/>
    </w:rPr>
  </w:style>
  <w:style w:type="paragraph" w:styleId="21">
    <w:name w:val="Intense Quote"/>
    <w:basedOn w:val="a"/>
    <w:next w:val="a"/>
    <w:link w:val="22"/>
    <w:uiPriority w:val="30"/>
    <w:semiHidden/>
    <w:qFormat/>
    <w:locked/>
    <w:rsid w:val="007369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semiHidden/>
    <w:rsid w:val="000A1B61"/>
    <w:rPr>
      <w:i/>
      <w:iCs/>
      <w:color w:val="404040" w:themeColor="text1" w:themeTint="BF"/>
    </w:rPr>
  </w:style>
  <w:style w:type="character" w:styleId="ad">
    <w:name w:val="Subtle Emphasis"/>
    <w:basedOn w:val="a0"/>
    <w:uiPriority w:val="19"/>
    <w:semiHidden/>
    <w:qFormat/>
    <w:locked/>
    <w:rsid w:val="0073698B"/>
    <w:rPr>
      <w:i/>
      <w:iCs/>
      <w:color w:val="404040" w:themeColor="text1" w:themeTint="BF"/>
    </w:rPr>
  </w:style>
  <w:style w:type="character" w:styleId="23">
    <w:name w:val="Intense Emphasis"/>
    <w:basedOn w:val="a0"/>
    <w:uiPriority w:val="21"/>
    <w:semiHidden/>
    <w:qFormat/>
    <w:locked/>
    <w:rsid w:val="0073698B"/>
    <w:rPr>
      <w:b/>
      <w:bCs/>
      <w:i/>
      <w:iCs/>
      <w:color w:val="auto"/>
    </w:rPr>
  </w:style>
  <w:style w:type="character" w:styleId="ae">
    <w:name w:val="Subtle Reference"/>
    <w:basedOn w:val="a0"/>
    <w:uiPriority w:val="31"/>
    <w:qFormat/>
    <w:rsid w:val="0073698B"/>
    <w:rPr>
      <w:smallCaps/>
      <w:color w:val="404040" w:themeColor="text1" w:themeTint="BF"/>
    </w:rPr>
  </w:style>
  <w:style w:type="character" w:styleId="24">
    <w:name w:val="Intense Reference"/>
    <w:basedOn w:val="a0"/>
    <w:uiPriority w:val="32"/>
    <w:semiHidden/>
    <w:qFormat/>
    <w:locked/>
    <w:rsid w:val="0073698B"/>
    <w:rPr>
      <w:b/>
      <w:bCs/>
      <w:smallCaps/>
      <w:color w:val="404040" w:themeColor="text1" w:themeTint="BF"/>
      <w:spacing w:val="5"/>
    </w:rPr>
  </w:style>
  <w:style w:type="character" w:styleId="af">
    <w:name w:val="Book Title"/>
    <w:basedOn w:val="a0"/>
    <w:uiPriority w:val="33"/>
    <w:qFormat/>
    <w:rsid w:val="0073698B"/>
    <w:rPr>
      <w:b/>
      <w:bCs/>
      <w:i/>
      <w:iCs/>
      <w:spacing w:val="5"/>
    </w:rPr>
  </w:style>
  <w:style w:type="paragraph" w:styleId="af0">
    <w:name w:val="TOC Heading"/>
    <w:basedOn w:val="1"/>
    <w:next w:val="a"/>
    <w:uiPriority w:val="39"/>
    <w:semiHidden/>
    <w:unhideWhenUsed/>
    <w:qFormat/>
    <w:rsid w:val="0073698B"/>
    <w:pPr>
      <w:outlineLvl w:val="9"/>
    </w:pPr>
  </w:style>
  <w:style w:type="paragraph" w:styleId="af1">
    <w:name w:val="header"/>
    <w:basedOn w:val="a"/>
    <w:link w:val="af2"/>
    <w:uiPriority w:val="99"/>
    <w:unhideWhenUsed/>
    <w:rsid w:val="00AD3555"/>
    <w:pPr>
      <w:tabs>
        <w:tab w:val="center" w:pos="4252"/>
        <w:tab w:val="right" w:pos="8504"/>
      </w:tabs>
      <w:snapToGrid w:val="0"/>
    </w:pPr>
  </w:style>
  <w:style w:type="character" w:customStyle="1" w:styleId="af2">
    <w:name w:val="ヘッダー (文字)"/>
    <w:basedOn w:val="a0"/>
    <w:link w:val="af1"/>
    <w:uiPriority w:val="99"/>
    <w:rsid w:val="00AD3555"/>
  </w:style>
  <w:style w:type="paragraph" w:styleId="af3">
    <w:name w:val="footer"/>
    <w:basedOn w:val="a"/>
    <w:link w:val="af4"/>
    <w:uiPriority w:val="99"/>
    <w:unhideWhenUsed/>
    <w:rsid w:val="00AD3555"/>
    <w:pPr>
      <w:tabs>
        <w:tab w:val="center" w:pos="4252"/>
        <w:tab w:val="right" w:pos="8504"/>
      </w:tabs>
      <w:snapToGrid w:val="0"/>
    </w:pPr>
  </w:style>
  <w:style w:type="character" w:customStyle="1" w:styleId="af4">
    <w:name w:val="フッター (文字)"/>
    <w:basedOn w:val="a0"/>
    <w:link w:val="af3"/>
    <w:uiPriority w:val="99"/>
    <w:rsid w:val="00AD3555"/>
  </w:style>
  <w:style w:type="paragraph" w:styleId="af5">
    <w:name w:val="List Paragraph"/>
    <w:basedOn w:val="a"/>
    <w:uiPriority w:val="34"/>
    <w:qFormat/>
    <w:rsid w:val="0073698B"/>
    <w:pPr>
      <w:ind w:leftChars="400" w:left="840"/>
    </w:pPr>
  </w:style>
  <w:style w:type="character" w:styleId="af6">
    <w:name w:val="Hyperlink"/>
    <w:basedOn w:val="a0"/>
    <w:uiPriority w:val="99"/>
    <w:unhideWhenUsed/>
    <w:rsid w:val="00F73B6F"/>
    <w:rPr>
      <w:color w:val="99CA3C" w:themeColor="hyperlink"/>
      <w:u w:val="single"/>
    </w:rPr>
  </w:style>
  <w:style w:type="character" w:styleId="af7">
    <w:name w:val="Unresolved Mention"/>
    <w:basedOn w:val="a0"/>
    <w:uiPriority w:val="99"/>
    <w:semiHidden/>
    <w:unhideWhenUsed/>
    <w:rsid w:val="00F73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https://kondo-robot.com/product/allowhighthor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akuyuki1341/wings_ste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ondo-robot.com/product/krs-4031hv-i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kizukidenshi.com/catalog/g/gM-08763/"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forestry.for@gmail.com" TargetMode="External"/><Relationship Id="rId5" Type="http://schemas.openxmlformats.org/officeDocument/2006/relationships/webSettings" Target="webSettings.xml"/><Relationship Id="rId15" Type="http://schemas.openxmlformats.org/officeDocument/2006/relationships/hyperlink" Target="http://akizukidenshi.com/catalog/g/gM-07385/" TargetMode="External"/><Relationship Id="rId23" Type="http://schemas.openxmlformats.org/officeDocument/2006/relationships/hyperlink" Target="mailto:y1810678@edu.cc.uec.ac.jp" TargetMode="External"/><Relationship Id="rId10" Type="http://schemas.openxmlformats.org/officeDocument/2006/relationships/image" Target="media/image3.png"/><Relationship Id="rId19" Type="http://schemas.openxmlformats.org/officeDocument/2006/relationships/hyperlink" Target="https://qiita.com/kedtn/items/7174f5112d99f12ce0e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kizukidenshi.com/catalog/g/gM-09059/" TargetMode="External"/><Relationship Id="rId22" Type="http://schemas.openxmlformats.org/officeDocument/2006/relationships/hyperlink" Target="https://qiita.com/kedtn/items/7174f5112d99f12ce0e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12489;&#12521;&#12452;&#12502;\Home\Office%20&#12398;&#12459;&#12473;&#12479;&#12512;%20&#12486;&#12531;&#12503;&#12524;&#12540;&#12488;\&#12524;&#12509;&#12540;&#12488;&#29992;&#32025;.dotx" TargetMode="External"/></Relationships>
</file>

<file path=word/theme/theme1.xml><?xml version="1.0" encoding="utf-8"?>
<a:theme xmlns:a="http://schemas.openxmlformats.org/drawingml/2006/main" name="ファセット">
  <a:themeElements>
    <a:clrScheme name="ファセット">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ユーザー定義 1">
      <a:majorFont>
        <a:latin typeface="源ノ角ゴシック Light"/>
        <a:ea typeface="源ノ角ゴシック Light"/>
        <a:cs typeface=""/>
      </a:majorFont>
      <a:minorFont>
        <a:latin typeface="源ノ明朝"/>
        <a:ea typeface="源ノ明朝 ExtraLight"/>
        <a:cs typeface=""/>
      </a:minorFont>
    </a:fontScheme>
    <a:fmtScheme name="ファセット">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3E4F9-4B6F-4C41-A9A7-8B118FF2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レポート用紙.dotx</Template>
  <TotalTime>566</TotalTime>
  <Pages>14</Pages>
  <Words>1564</Words>
  <Characters>8915</Characters>
  <Application>Microsoft Office Word</Application>
  <DocSecurity>0</DocSecurity>
  <Lines>74</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sakuya</dc:creator>
  <cp:keywords/>
  <dc:description/>
  <cp:lastModifiedBy>sakuya</cp:lastModifiedBy>
  <cp:revision>14</cp:revision>
  <dcterms:created xsi:type="dcterms:W3CDTF">2020-09-08T01:08:00Z</dcterms:created>
  <dcterms:modified xsi:type="dcterms:W3CDTF">2020-09-13T08:42:00Z</dcterms:modified>
</cp:coreProperties>
</file>